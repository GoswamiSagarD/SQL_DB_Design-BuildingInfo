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AA27" w14:textId="591FABFA" w:rsidR="00E81978" w:rsidRPr="0069426C" w:rsidRDefault="00086961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ED4F2F004BA149CD87A2453C135070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1436">
            <w:rPr>
              <w:b/>
              <w:bCs/>
            </w:rPr>
            <w:t xml:space="preserve">CS-504 </w:t>
          </w:r>
          <w:r w:rsidR="00FF3CA7">
            <w:rPr>
              <w:b/>
              <w:bCs/>
            </w:rPr>
            <w:t>Project - 1</w:t>
          </w:r>
        </w:sdtContent>
      </w:sdt>
    </w:p>
    <w:p w14:paraId="26DC877D" w14:textId="77777777" w:rsidR="00B823AA" w:rsidRDefault="0069426C" w:rsidP="00B823AA">
      <w:pPr>
        <w:pStyle w:val="Title2"/>
      </w:pPr>
      <w:r>
        <w:t>Sagar D. Goswami</w:t>
      </w:r>
    </w:p>
    <w:p w14:paraId="7546A0D8" w14:textId="77777777" w:rsidR="00E81978" w:rsidRDefault="0069426C" w:rsidP="00B823AA">
      <w:pPr>
        <w:pStyle w:val="Title2"/>
      </w:pPr>
      <w:r>
        <w:t>Data Analytics Engineering, George Mason University</w:t>
      </w:r>
    </w:p>
    <w:p w14:paraId="319587E3" w14:textId="5C217FC8" w:rsidR="0069426C" w:rsidRDefault="00FF3CA7" w:rsidP="00B823AA">
      <w:pPr>
        <w:pStyle w:val="Title2"/>
      </w:pPr>
      <w:r>
        <w:t>CS</w:t>
      </w:r>
      <w:r w:rsidR="0069426C">
        <w:t xml:space="preserve"> </w:t>
      </w:r>
      <w:r>
        <w:t>504</w:t>
      </w:r>
      <w:r w:rsidR="0069426C">
        <w:t xml:space="preserve">: </w:t>
      </w:r>
      <w:r w:rsidR="00041436">
        <w:t>Principles of Data Management and Data Mining</w:t>
      </w:r>
    </w:p>
    <w:p w14:paraId="508AEE66" w14:textId="4AEFB1AA" w:rsidR="0069426C" w:rsidRDefault="0069426C" w:rsidP="00B823AA">
      <w:pPr>
        <w:pStyle w:val="Title2"/>
      </w:pPr>
      <w:r>
        <w:t xml:space="preserve">Dr. </w:t>
      </w:r>
      <w:r w:rsidR="00041436">
        <w:t>Ping Deng</w:t>
      </w:r>
    </w:p>
    <w:p w14:paraId="7CE89E36" w14:textId="3392788E" w:rsidR="0069426C" w:rsidRDefault="00041436" w:rsidP="00B823AA">
      <w:pPr>
        <w:pStyle w:val="Title2"/>
      </w:pPr>
      <w:r>
        <w:t>March</w:t>
      </w:r>
      <w:r w:rsidR="0069426C">
        <w:t xml:space="preserve"> </w:t>
      </w:r>
      <w:r>
        <w:t>11</w:t>
      </w:r>
      <w:r w:rsidR="0069426C">
        <w:t>, 20</w:t>
      </w:r>
      <w:r>
        <w:t>22</w:t>
      </w:r>
    </w:p>
    <w:p w14:paraId="030A71AF" w14:textId="68630A48" w:rsidR="00E81978" w:rsidRPr="0069426C" w:rsidRDefault="00086961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8E72422BAC8C472DAEA95193E0D245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1436">
            <w:rPr>
              <w:b/>
              <w:bCs/>
            </w:rPr>
            <w:t>CS-504 Project - 1</w:t>
          </w:r>
        </w:sdtContent>
      </w:sdt>
    </w:p>
    <w:p w14:paraId="7AF3F56D" w14:textId="06B58E1E" w:rsidR="00CD37BA" w:rsidRDefault="00CF2E8F" w:rsidP="00CD37BA">
      <w:pPr>
        <w:pStyle w:val="Heading1"/>
      </w:pPr>
      <w:r>
        <w:t>EER Diagram</w:t>
      </w:r>
    </w:p>
    <w:p w14:paraId="4B734992" w14:textId="77777777" w:rsidR="002B1D1F" w:rsidRDefault="00AA50F0" w:rsidP="002B1D1F">
      <w:pPr>
        <w:pStyle w:val="TableFigure"/>
      </w:pPr>
      <w:r>
        <w:rPr>
          <w:noProof/>
        </w:rPr>
        <w:drawing>
          <wp:inline distT="0" distB="0" distL="0" distR="0" wp14:anchorId="4452DFF0" wp14:editId="48946399">
            <wp:extent cx="5943600" cy="437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CED1" w14:textId="7F94A382" w:rsidR="00CF2E8F" w:rsidRPr="00CF2E8F" w:rsidRDefault="002B1D1F" w:rsidP="002B1D1F">
      <w:pPr>
        <w:pStyle w:val="Caption"/>
      </w:pPr>
      <w:bookmarkStart w:id="0" w:name="_Toc97913757"/>
      <w:r>
        <w:t xml:space="preserve">Figure </w:t>
      </w:r>
      <w:fldSimple w:instr=" SEQ Figure \* ARABIC ">
        <w:r w:rsidR="001E2116">
          <w:rPr>
            <w:noProof/>
          </w:rPr>
          <w:t>1</w:t>
        </w:r>
      </w:fldSimple>
      <w:r>
        <w:t xml:space="preserve"> EER Diagram</w:t>
      </w:r>
      <w:bookmarkEnd w:id="0"/>
    </w:p>
    <w:p w14:paraId="69D6C181" w14:textId="23B4F008" w:rsidR="002B1D1F" w:rsidRDefault="002B1D1F" w:rsidP="003C1B66">
      <w:pPr>
        <w:pStyle w:val="Heading1"/>
      </w:pPr>
      <w:r>
        <w:t>Relation</w:t>
      </w:r>
      <w:r w:rsidR="00E52FB4">
        <w:t>al Schema</w:t>
      </w:r>
    </w:p>
    <w:p w14:paraId="42B807FD" w14:textId="7CE4585D" w:rsidR="00E81978" w:rsidRDefault="00CD37BA" w:rsidP="003C1B66">
      <w:pPr>
        <w:keepNext/>
        <w:keepLines/>
      </w:pPr>
      <w:r w:rsidRPr="00CD37BA">
        <w:t xml:space="preserve">Following are the list of all the relations, their respective </w:t>
      </w:r>
      <w:proofErr w:type="gramStart"/>
      <w:r w:rsidRPr="00CD37BA">
        <w:t>attributes</w:t>
      </w:r>
      <w:proofErr w:type="gramEnd"/>
      <w:r w:rsidRPr="00CD37BA">
        <w:t xml:space="preserve"> and domains as well as primary and foreign keys</w:t>
      </w:r>
      <w:r w:rsidR="003C1B66">
        <w:t>:</w:t>
      </w:r>
    </w:p>
    <w:p w14:paraId="5F1EE1FE" w14:textId="22A7B0A5" w:rsidR="007E6DB7" w:rsidRDefault="007E6DB7" w:rsidP="003C1B66">
      <w:pPr>
        <w:keepNext/>
        <w:keepLines/>
      </w:pPr>
      <w:r>
        <w:t>Department Relation, Attributes, Domain, and Primary/Foreign Keys</w:t>
      </w:r>
    </w:p>
    <w:p w14:paraId="7630AAAC" w14:textId="46B89EA6" w:rsidR="003C1B66" w:rsidRDefault="003C1B66" w:rsidP="003C1B66">
      <w:pPr>
        <w:pStyle w:val="Heading2"/>
      </w:pPr>
      <w:r>
        <w:t>Department</w:t>
      </w:r>
    </w:p>
    <w:p w14:paraId="265CC1F5" w14:textId="4CEC5845" w:rsidR="007E6DB7" w:rsidRDefault="007E6DB7" w:rsidP="007E6DB7">
      <w:pPr>
        <w:pStyle w:val="Caption"/>
        <w:keepNext/>
      </w:pPr>
      <w:bookmarkStart w:id="1" w:name="_Toc97918913"/>
      <w:r>
        <w:t xml:space="preserve">Table </w:t>
      </w:r>
      <w:fldSimple w:instr=" SEQ Table \* ARABIC ">
        <w:r w:rsidR="001E2116">
          <w:rPr>
            <w:noProof/>
          </w:rPr>
          <w:t>1</w:t>
        </w:r>
      </w:fldSimple>
      <w:r>
        <w:rPr>
          <w:noProof/>
        </w:rPr>
        <w:t xml:space="preserve"> Department </w:t>
      </w:r>
      <w:r w:rsidRPr="009D7137">
        <w:rPr>
          <w:noProof/>
        </w:rPr>
        <w:t>Relation, Attributes, Domain, and Primary/Foreign</w:t>
      </w:r>
      <w:r>
        <w:rPr>
          <w:noProof/>
        </w:rPr>
        <w:t xml:space="preserve"> </w:t>
      </w:r>
      <w:r w:rsidRPr="009D7137">
        <w:rPr>
          <w:noProof/>
        </w:rPr>
        <w:t>Keys</w:t>
      </w:r>
      <w:bookmarkEnd w:id="1"/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875"/>
        <w:gridCol w:w="2871"/>
        <w:gridCol w:w="3694"/>
      </w:tblGrid>
      <w:tr w:rsidR="003C1B66" w:rsidRPr="003C1B66" w14:paraId="26459E52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74708E37" w14:textId="14BA258D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DeptName</w:t>
            </w:r>
            <w:proofErr w:type="spellEnd"/>
          </w:p>
        </w:tc>
        <w:tc>
          <w:tcPr>
            <w:tcW w:w="2871" w:type="dxa"/>
            <w:vAlign w:val="center"/>
          </w:tcPr>
          <w:p w14:paraId="1D0CD9CE" w14:textId="443F434D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694" w:type="dxa"/>
            <w:vAlign w:val="center"/>
          </w:tcPr>
          <w:p w14:paraId="110C7733" w14:textId="4A05B9D6" w:rsidR="003C1B66" w:rsidRPr="009117A2" w:rsidRDefault="003C1B66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  <w:tr w:rsidR="003C1B66" w:rsidRPr="003C1B66" w14:paraId="3EC5C24F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57D76B81" w14:textId="58B730EA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DeptPhone</w:t>
            </w:r>
            <w:proofErr w:type="spellEnd"/>
          </w:p>
        </w:tc>
        <w:tc>
          <w:tcPr>
            <w:tcW w:w="2871" w:type="dxa"/>
            <w:vAlign w:val="center"/>
          </w:tcPr>
          <w:p w14:paraId="7E442B25" w14:textId="06DC699D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CHAR(</w:t>
            </w:r>
            <w:proofErr w:type="gramEnd"/>
            <w:r w:rsidRPr="009117A2">
              <w:t>10)</w:t>
            </w:r>
          </w:p>
        </w:tc>
        <w:tc>
          <w:tcPr>
            <w:tcW w:w="3694" w:type="dxa"/>
            <w:vAlign w:val="center"/>
          </w:tcPr>
          <w:p w14:paraId="1838313D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  <w:tr w:rsidR="003C1B66" w:rsidRPr="003C1B66" w14:paraId="539A72E5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43BC1FAC" w14:textId="50CC4F07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DeptWebAdd</w:t>
            </w:r>
            <w:proofErr w:type="spellEnd"/>
          </w:p>
        </w:tc>
        <w:tc>
          <w:tcPr>
            <w:tcW w:w="2871" w:type="dxa"/>
            <w:vAlign w:val="center"/>
          </w:tcPr>
          <w:p w14:paraId="2317F48F" w14:textId="490092B7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128)</w:t>
            </w:r>
          </w:p>
        </w:tc>
        <w:tc>
          <w:tcPr>
            <w:tcW w:w="3694" w:type="dxa"/>
            <w:vAlign w:val="center"/>
          </w:tcPr>
          <w:p w14:paraId="690DDB14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  <w:tr w:rsidR="003C1B66" w:rsidRPr="003C1B66" w14:paraId="549F4EE0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673692DB" w14:textId="360941C9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DeptEmail</w:t>
            </w:r>
            <w:proofErr w:type="spellEnd"/>
          </w:p>
        </w:tc>
        <w:tc>
          <w:tcPr>
            <w:tcW w:w="2871" w:type="dxa"/>
            <w:vAlign w:val="center"/>
          </w:tcPr>
          <w:p w14:paraId="33ACC954" w14:textId="1C2D848D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694" w:type="dxa"/>
            <w:vAlign w:val="center"/>
          </w:tcPr>
          <w:p w14:paraId="06B47954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  <w:tr w:rsidR="003C1B66" w:rsidRPr="003C1B66" w14:paraId="74A42829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7EA1CC86" w14:textId="1942E878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DeptAddStreet</w:t>
            </w:r>
            <w:proofErr w:type="spellEnd"/>
          </w:p>
        </w:tc>
        <w:tc>
          <w:tcPr>
            <w:tcW w:w="2871" w:type="dxa"/>
            <w:vAlign w:val="center"/>
          </w:tcPr>
          <w:p w14:paraId="20303920" w14:textId="36DD15DE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128)</w:t>
            </w:r>
          </w:p>
        </w:tc>
        <w:tc>
          <w:tcPr>
            <w:tcW w:w="3694" w:type="dxa"/>
            <w:vAlign w:val="center"/>
          </w:tcPr>
          <w:p w14:paraId="750C519F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  <w:tr w:rsidR="003C1B66" w:rsidRPr="003C1B66" w14:paraId="0F40AC1B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58A5A035" w14:textId="5A9CAA0F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DeptAddCity</w:t>
            </w:r>
            <w:proofErr w:type="spellEnd"/>
          </w:p>
        </w:tc>
        <w:tc>
          <w:tcPr>
            <w:tcW w:w="2871" w:type="dxa"/>
            <w:vAlign w:val="center"/>
          </w:tcPr>
          <w:p w14:paraId="65000012" w14:textId="4734D512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128)</w:t>
            </w:r>
          </w:p>
        </w:tc>
        <w:tc>
          <w:tcPr>
            <w:tcW w:w="3694" w:type="dxa"/>
            <w:vAlign w:val="center"/>
          </w:tcPr>
          <w:p w14:paraId="4C0FA52E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  <w:tr w:rsidR="003C1B66" w:rsidRPr="003C1B66" w14:paraId="59FEA8FC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3F174BD8" w14:textId="50DEE24A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DeptAddState</w:t>
            </w:r>
            <w:proofErr w:type="spellEnd"/>
          </w:p>
        </w:tc>
        <w:tc>
          <w:tcPr>
            <w:tcW w:w="2871" w:type="dxa"/>
            <w:vAlign w:val="center"/>
          </w:tcPr>
          <w:p w14:paraId="7BC5749B" w14:textId="119C070E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694" w:type="dxa"/>
            <w:vAlign w:val="center"/>
          </w:tcPr>
          <w:p w14:paraId="61176806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  <w:tr w:rsidR="003C1B66" w:rsidRPr="003C1B66" w14:paraId="616D8823" w14:textId="77777777" w:rsidTr="00716813">
        <w:trPr>
          <w:cantSplit/>
          <w:trHeight w:val="576"/>
        </w:trPr>
        <w:tc>
          <w:tcPr>
            <w:tcW w:w="2875" w:type="dxa"/>
            <w:vAlign w:val="center"/>
          </w:tcPr>
          <w:p w14:paraId="19A5C096" w14:textId="29C75338" w:rsidR="003C1B66" w:rsidRPr="009117A2" w:rsidRDefault="003C1B66" w:rsidP="00716813">
            <w:pPr>
              <w:pStyle w:val="TableFigure"/>
              <w:jc w:val="center"/>
            </w:pPr>
            <w:proofErr w:type="spellStart"/>
            <w:r w:rsidRPr="009117A2">
              <w:t>DeptAddZip</w:t>
            </w:r>
            <w:proofErr w:type="spellEnd"/>
          </w:p>
        </w:tc>
        <w:tc>
          <w:tcPr>
            <w:tcW w:w="2871" w:type="dxa"/>
            <w:vAlign w:val="center"/>
          </w:tcPr>
          <w:p w14:paraId="06DA09B2" w14:textId="5ED0487C" w:rsidR="003C1B66" w:rsidRPr="009117A2" w:rsidRDefault="003C1B66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5)</w:t>
            </w:r>
          </w:p>
        </w:tc>
        <w:tc>
          <w:tcPr>
            <w:tcW w:w="3694" w:type="dxa"/>
            <w:vAlign w:val="center"/>
          </w:tcPr>
          <w:p w14:paraId="75B2A4E9" w14:textId="77777777" w:rsidR="003C1B66" w:rsidRPr="009117A2" w:rsidRDefault="003C1B66" w:rsidP="00716813">
            <w:pPr>
              <w:pStyle w:val="TableFigure"/>
              <w:jc w:val="center"/>
            </w:pPr>
          </w:p>
        </w:tc>
      </w:tr>
    </w:tbl>
    <w:p w14:paraId="33AB1834" w14:textId="77777777" w:rsidR="003C1B66" w:rsidRPr="003C1B66" w:rsidRDefault="003C1B66" w:rsidP="003C1B66">
      <w:pPr>
        <w:keepNext/>
        <w:keepLines/>
      </w:pPr>
    </w:p>
    <w:p w14:paraId="4D929750" w14:textId="30AAC903" w:rsidR="00CD37BA" w:rsidRDefault="00B308EC" w:rsidP="00B308EC">
      <w:pPr>
        <w:pStyle w:val="Heading2"/>
      </w:pPr>
      <w:r>
        <w:t>Employee</w:t>
      </w:r>
    </w:p>
    <w:p w14:paraId="03A9A969" w14:textId="4D8B9257" w:rsidR="007E6DB7" w:rsidRDefault="007E6DB7" w:rsidP="007E6DB7">
      <w:pPr>
        <w:pStyle w:val="Caption"/>
        <w:keepNext/>
      </w:pPr>
      <w:bookmarkStart w:id="2" w:name="_Toc97918914"/>
      <w:r>
        <w:t xml:space="preserve">Table </w:t>
      </w:r>
      <w:fldSimple w:instr=" SEQ Table \* ARABIC ">
        <w:r w:rsidR="001E2116">
          <w:rPr>
            <w:noProof/>
          </w:rPr>
          <w:t>2</w:t>
        </w:r>
      </w:fldSimple>
      <w:r>
        <w:t xml:space="preserve"> Employee</w:t>
      </w:r>
      <w:r w:rsidRPr="000B3DC8">
        <w:t xml:space="preserve"> Relation, Attributes, Domain, and Primary/Foreign</w:t>
      </w:r>
      <w:r>
        <w:t xml:space="preserve"> </w:t>
      </w:r>
      <w:r w:rsidRPr="000B3DC8">
        <w:t>Keys</w:t>
      </w:r>
      <w:bookmarkEnd w:id="2"/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875"/>
        <w:gridCol w:w="2880"/>
        <w:gridCol w:w="3605"/>
      </w:tblGrid>
      <w:tr w:rsidR="00B308EC" w14:paraId="6263F43E" w14:textId="77777777" w:rsidTr="001713BE">
        <w:trPr>
          <w:cantSplit/>
          <w:trHeight w:val="576"/>
        </w:trPr>
        <w:tc>
          <w:tcPr>
            <w:tcW w:w="2875" w:type="dxa"/>
            <w:vAlign w:val="center"/>
          </w:tcPr>
          <w:p w14:paraId="118DEB7A" w14:textId="49C8A9E0" w:rsidR="00B308EC" w:rsidRPr="009117A2" w:rsidRDefault="00B308EC" w:rsidP="00716813">
            <w:pPr>
              <w:pStyle w:val="TableFigure"/>
              <w:jc w:val="center"/>
            </w:pPr>
            <w:proofErr w:type="spellStart"/>
            <w:r w:rsidRPr="009117A2">
              <w:t>EmpID</w:t>
            </w:r>
            <w:proofErr w:type="spellEnd"/>
          </w:p>
        </w:tc>
        <w:tc>
          <w:tcPr>
            <w:tcW w:w="2880" w:type="dxa"/>
            <w:vAlign w:val="center"/>
          </w:tcPr>
          <w:p w14:paraId="0C8F5062" w14:textId="3229D9E2" w:rsidR="00B308EC" w:rsidRPr="009117A2" w:rsidRDefault="00B308EC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605" w:type="dxa"/>
            <w:vAlign w:val="center"/>
          </w:tcPr>
          <w:p w14:paraId="710B87C1" w14:textId="0A986EF9" w:rsidR="00B308EC" w:rsidRPr="009117A2" w:rsidRDefault="00B308EC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  <w:tr w:rsidR="00B308EC" w14:paraId="4DE8F11A" w14:textId="77777777" w:rsidTr="001713BE">
        <w:trPr>
          <w:cantSplit/>
          <w:trHeight w:val="576"/>
        </w:trPr>
        <w:tc>
          <w:tcPr>
            <w:tcW w:w="2875" w:type="dxa"/>
            <w:vAlign w:val="center"/>
          </w:tcPr>
          <w:p w14:paraId="2F9DD58D" w14:textId="14E5FEF5" w:rsidR="00B308EC" w:rsidRPr="009117A2" w:rsidRDefault="00B308EC" w:rsidP="00716813">
            <w:pPr>
              <w:pStyle w:val="TableFigure"/>
              <w:jc w:val="center"/>
            </w:pPr>
            <w:proofErr w:type="spellStart"/>
            <w:r w:rsidRPr="009117A2">
              <w:t>EmpName</w:t>
            </w:r>
            <w:proofErr w:type="spellEnd"/>
          </w:p>
        </w:tc>
        <w:tc>
          <w:tcPr>
            <w:tcW w:w="2880" w:type="dxa"/>
            <w:vAlign w:val="center"/>
          </w:tcPr>
          <w:p w14:paraId="551652B2" w14:textId="5672AED5" w:rsidR="00B308EC" w:rsidRPr="009117A2" w:rsidRDefault="00B308EC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605" w:type="dxa"/>
            <w:vAlign w:val="center"/>
          </w:tcPr>
          <w:p w14:paraId="546F53A6" w14:textId="77777777" w:rsidR="00B308EC" w:rsidRPr="009117A2" w:rsidRDefault="00B308EC" w:rsidP="00716813">
            <w:pPr>
              <w:pStyle w:val="TableFigure"/>
              <w:jc w:val="center"/>
            </w:pPr>
          </w:p>
        </w:tc>
      </w:tr>
      <w:tr w:rsidR="00B308EC" w14:paraId="2102F23F" w14:textId="77777777" w:rsidTr="001713BE">
        <w:trPr>
          <w:cantSplit/>
          <w:trHeight w:val="576"/>
        </w:trPr>
        <w:tc>
          <w:tcPr>
            <w:tcW w:w="2875" w:type="dxa"/>
            <w:vAlign w:val="center"/>
          </w:tcPr>
          <w:p w14:paraId="7C765E90" w14:textId="08A9F334" w:rsidR="00B308EC" w:rsidRPr="009117A2" w:rsidRDefault="00B308EC" w:rsidP="00716813">
            <w:pPr>
              <w:pStyle w:val="TableFigure"/>
              <w:jc w:val="center"/>
            </w:pPr>
            <w:proofErr w:type="spellStart"/>
            <w:r w:rsidRPr="009117A2">
              <w:t>EmpYOB</w:t>
            </w:r>
            <w:proofErr w:type="spellEnd"/>
          </w:p>
        </w:tc>
        <w:tc>
          <w:tcPr>
            <w:tcW w:w="2880" w:type="dxa"/>
            <w:vAlign w:val="center"/>
          </w:tcPr>
          <w:p w14:paraId="6416BEA2" w14:textId="7AE3D2DA" w:rsidR="00B308EC" w:rsidRPr="009117A2" w:rsidRDefault="00B308EC" w:rsidP="00716813">
            <w:pPr>
              <w:pStyle w:val="TableFigure"/>
              <w:jc w:val="center"/>
            </w:pPr>
            <w:r w:rsidRPr="009117A2">
              <w:t>YEAR</w:t>
            </w:r>
          </w:p>
        </w:tc>
        <w:tc>
          <w:tcPr>
            <w:tcW w:w="3605" w:type="dxa"/>
            <w:vAlign w:val="center"/>
          </w:tcPr>
          <w:p w14:paraId="579C44A9" w14:textId="77777777" w:rsidR="00B308EC" w:rsidRPr="009117A2" w:rsidRDefault="00B308EC" w:rsidP="00716813">
            <w:pPr>
              <w:pStyle w:val="TableFigure"/>
              <w:jc w:val="center"/>
            </w:pPr>
          </w:p>
        </w:tc>
      </w:tr>
    </w:tbl>
    <w:p w14:paraId="22EE3575" w14:textId="15B61208" w:rsidR="00B308EC" w:rsidRDefault="00B308EC" w:rsidP="00B308EC"/>
    <w:p w14:paraId="04DE8883" w14:textId="098ED58A" w:rsidR="00B308EC" w:rsidRDefault="00B308EC" w:rsidP="00B308EC">
      <w:pPr>
        <w:pStyle w:val="Heading2"/>
      </w:pPr>
      <w:proofErr w:type="spellStart"/>
      <w:r>
        <w:t>EmployeeEmail</w:t>
      </w:r>
      <w:proofErr w:type="spellEnd"/>
    </w:p>
    <w:p w14:paraId="6C119708" w14:textId="0858E80C" w:rsidR="007E6DB7" w:rsidRDefault="007E6DB7" w:rsidP="007E6DB7">
      <w:pPr>
        <w:pStyle w:val="Caption"/>
        <w:keepNext/>
      </w:pPr>
      <w:bookmarkStart w:id="3" w:name="_Toc97918915"/>
      <w:r>
        <w:t xml:space="preserve">Table </w:t>
      </w:r>
      <w:fldSimple w:instr=" SEQ Table \* ARABIC ">
        <w:r w:rsidR="001E2116">
          <w:rPr>
            <w:noProof/>
          </w:rPr>
          <w:t>3</w:t>
        </w:r>
      </w:fldSimple>
      <w:r>
        <w:t xml:space="preserve"> </w:t>
      </w:r>
      <w:proofErr w:type="spellStart"/>
      <w:r>
        <w:t>EmployeeEmail</w:t>
      </w:r>
      <w:proofErr w:type="spellEnd"/>
      <w:r w:rsidRPr="009474DC">
        <w:t xml:space="preserve"> Relation, Attributes, Domain, and Primary/Foreign Keys</w:t>
      </w:r>
      <w:bookmarkEnd w:id="3"/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875"/>
        <w:gridCol w:w="2880"/>
        <w:gridCol w:w="3605"/>
      </w:tblGrid>
      <w:tr w:rsidR="00B308EC" w14:paraId="4CC4203B" w14:textId="77777777" w:rsidTr="001713BE">
        <w:trPr>
          <w:cantSplit/>
          <w:trHeight w:val="576"/>
          <w:jc w:val="center"/>
        </w:trPr>
        <w:tc>
          <w:tcPr>
            <w:tcW w:w="2875" w:type="dxa"/>
          </w:tcPr>
          <w:p w14:paraId="419950F3" w14:textId="05CD7B2B" w:rsidR="00B308EC" w:rsidRPr="009117A2" w:rsidRDefault="00B308EC" w:rsidP="00716813">
            <w:pPr>
              <w:pStyle w:val="TableFigure"/>
              <w:jc w:val="center"/>
            </w:pPr>
            <w:proofErr w:type="spellStart"/>
            <w:r w:rsidRPr="009117A2">
              <w:t>EmpID</w:t>
            </w:r>
            <w:proofErr w:type="spellEnd"/>
          </w:p>
        </w:tc>
        <w:tc>
          <w:tcPr>
            <w:tcW w:w="2880" w:type="dxa"/>
          </w:tcPr>
          <w:p w14:paraId="31C3426F" w14:textId="36FAD825" w:rsidR="00B308EC" w:rsidRPr="009117A2" w:rsidRDefault="00B308EC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605" w:type="dxa"/>
          </w:tcPr>
          <w:p w14:paraId="2AD87318" w14:textId="5042CDC5" w:rsidR="00B308EC" w:rsidRPr="009117A2" w:rsidRDefault="00B308EC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B308EC" w14:paraId="60B37AB9" w14:textId="77777777" w:rsidTr="001713BE">
        <w:trPr>
          <w:cantSplit/>
          <w:trHeight w:val="576"/>
          <w:jc w:val="center"/>
        </w:trPr>
        <w:tc>
          <w:tcPr>
            <w:tcW w:w="2875" w:type="dxa"/>
          </w:tcPr>
          <w:p w14:paraId="1B156056" w14:textId="2DDCDF9A" w:rsidR="00B308EC" w:rsidRPr="009117A2" w:rsidRDefault="00B308EC" w:rsidP="00716813">
            <w:pPr>
              <w:pStyle w:val="TableFigure"/>
              <w:jc w:val="center"/>
            </w:pPr>
            <w:proofErr w:type="spellStart"/>
            <w:r w:rsidRPr="009117A2">
              <w:t>EmpEmail</w:t>
            </w:r>
            <w:proofErr w:type="spellEnd"/>
          </w:p>
        </w:tc>
        <w:tc>
          <w:tcPr>
            <w:tcW w:w="2880" w:type="dxa"/>
          </w:tcPr>
          <w:p w14:paraId="1E1D821C" w14:textId="0D7AD30B" w:rsidR="00B308EC" w:rsidRPr="009117A2" w:rsidRDefault="00B308EC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605" w:type="dxa"/>
          </w:tcPr>
          <w:p w14:paraId="6D152EDB" w14:textId="3BFEF409" w:rsidR="00B308EC" w:rsidRPr="009117A2" w:rsidRDefault="00B308EC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</w:tbl>
    <w:p w14:paraId="47A2C754" w14:textId="5B18203E" w:rsidR="00B308EC" w:rsidRDefault="00B308EC" w:rsidP="00B308EC"/>
    <w:p w14:paraId="4799C676" w14:textId="415E67D1" w:rsidR="00B308EC" w:rsidRDefault="00B308EC" w:rsidP="00B308EC">
      <w:pPr>
        <w:pStyle w:val="Heading2"/>
      </w:pPr>
      <w:proofErr w:type="spellStart"/>
      <w:r>
        <w:t>WorksFor</w:t>
      </w:r>
      <w:proofErr w:type="spellEnd"/>
    </w:p>
    <w:p w14:paraId="7A60F806" w14:textId="758C7ABC" w:rsidR="007E6DB7" w:rsidRDefault="007E6DB7" w:rsidP="007E6DB7">
      <w:pPr>
        <w:pStyle w:val="Caption"/>
        <w:keepNext/>
      </w:pPr>
      <w:bookmarkStart w:id="4" w:name="_Toc97918916"/>
      <w:r>
        <w:t xml:space="preserve">Table </w:t>
      </w:r>
      <w:fldSimple w:instr=" SEQ Table \* ARABIC ">
        <w:r w:rsidR="001E2116">
          <w:rPr>
            <w:noProof/>
          </w:rPr>
          <w:t>4</w:t>
        </w:r>
      </w:fldSimple>
      <w:r>
        <w:t xml:space="preserve"> </w:t>
      </w:r>
      <w:proofErr w:type="spellStart"/>
      <w:r>
        <w:t>WorksFor</w:t>
      </w:r>
      <w:proofErr w:type="spellEnd"/>
      <w:r w:rsidRPr="00E87268">
        <w:t xml:space="preserve"> Relation, Attributes, Domain, and Primary/Foreign Keys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FB177B" w:rsidRPr="00FB177B" w14:paraId="340EEE71" w14:textId="77777777" w:rsidTr="001713BE">
        <w:trPr>
          <w:trHeight w:val="576"/>
        </w:trPr>
        <w:tc>
          <w:tcPr>
            <w:tcW w:w="2875" w:type="dxa"/>
          </w:tcPr>
          <w:p w14:paraId="2D756F84" w14:textId="24292E8C" w:rsidR="00FB177B" w:rsidRPr="009117A2" w:rsidRDefault="00FB177B" w:rsidP="00716813">
            <w:pPr>
              <w:pStyle w:val="TableFigure"/>
              <w:jc w:val="center"/>
            </w:pPr>
            <w:proofErr w:type="spellStart"/>
            <w:r w:rsidRPr="009117A2">
              <w:t>DeptName</w:t>
            </w:r>
            <w:proofErr w:type="spellEnd"/>
          </w:p>
        </w:tc>
        <w:tc>
          <w:tcPr>
            <w:tcW w:w="2880" w:type="dxa"/>
          </w:tcPr>
          <w:p w14:paraId="0D43E4E9" w14:textId="5AEB6F6C" w:rsidR="00FB177B" w:rsidRPr="009117A2" w:rsidRDefault="00FB177B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595" w:type="dxa"/>
          </w:tcPr>
          <w:p w14:paraId="00B17CD7" w14:textId="151E75C7" w:rsidR="00FB177B" w:rsidRPr="009117A2" w:rsidRDefault="00FB177B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FB177B" w:rsidRPr="00FB177B" w14:paraId="51DCAD7A" w14:textId="77777777" w:rsidTr="001713BE">
        <w:trPr>
          <w:trHeight w:val="576"/>
        </w:trPr>
        <w:tc>
          <w:tcPr>
            <w:tcW w:w="2875" w:type="dxa"/>
          </w:tcPr>
          <w:p w14:paraId="3BDE3095" w14:textId="4C990A37" w:rsidR="00FB177B" w:rsidRPr="009117A2" w:rsidRDefault="00FB177B" w:rsidP="00716813">
            <w:pPr>
              <w:pStyle w:val="TableFigure"/>
              <w:jc w:val="center"/>
            </w:pPr>
            <w:proofErr w:type="spellStart"/>
            <w:r w:rsidRPr="009117A2">
              <w:t>EmpID</w:t>
            </w:r>
            <w:proofErr w:type="spellEnd"/>
          </w:p>
        </w:tc>
        <w:tc>
          <w:tcPr>
            <w:tcW w:w="2880" w:type="dxa"/>
          </w:tcPr>
          <w:p w14:paraId="55FA86B4" w14:textId="2629BF4B" w:rsidR="00FB177B" w:rsidRPr="009117A2" w:rsidRDefault="00FB177B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070E7CF6" w14:textId="2A9C5586" w:rsidR="00FB177B" w:rsidRPr="009117A2" w:rsidRDefault="00FB177B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</w:tbl>
    <w:p w14:paraId="5DC18FA5" w14:textId="50109DFF" w:rsidR="00B308EC" w:rsidRDefault="00B308EC" w:rsidP="004D2FD5"/>
    <w:p w14:paraId="288A2697" w14:textId="461699D4" w:rsidR="00FB177B" w:rsidRDefault="00832A5F" w:rsidP="00FB177B">
      <w:pPr>
        <w:pStyle w:val="Heading2"/>
      </w:pPr>
      <w:r>
        <w:t>Building</w:t>
      </w:r>
    </w:p>
    <w:p w14:paraId="2C0C848B" w14:textId="6C288BCB" w:rsidR="007E6DB7" w:rsidRDefault="007E6DB7" w:rsidP="007E6DB7">
      <w:pPr>
        <w:pStyle w:val="Caption"/>
        <w:keepNext/>
      </w:pPr>
      <w:bookmarkStart w:id="5" w:name="_Toc97918917"/>
      <w:r>
        <w:t xml:space="preserve">Table </w:t>
      </w:r>
      <w:fldSimple w:instr=" SEQ Table \* ARABIC ">
        <w:r w:rsidR="001E2116">
          <w:rPr>
            <w:noProof/>
          </w:rPr>
          <w:t>5</w:t>
        </w:r>
      </w:fldSimple>
      <w:r>
        <w:t xml:space="preserve"> Building</w:t>
      </w:r>
      <w:r w:rsidRPr="001173AA">
        <w:t xml:space="preserve"> Relation, Attributes, Domain, and Primary/Foreign Keys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832A5F" w14:paraId="4B12B347" w14:textId="77777777" w:rsidTr="001713BE">
        <w:trPr>
          <w:trHeight w:val="576"/>
        </w:trPr>
        <w:tc>
          <w:tcPr>
            <w:tcW w:w="2875" w:type="dxa"/>
          </w:tcPr>
          <w:p w14:paraId="0DB90A42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BldgName</w:t>
            </w:r>
            <w:proofErr w:type="spellEnd"/>
          </w:p>
        </w:tc>
        <w:tc>
          <w:tcPr>
            <w:tcW w:w="2880" w:type="dxa"/>
          </w:tcPr>
          <w:p w14:paraId="0ECB5089" w14:textId="77777777" w:rsidR="00832A5F" w:rsidRPr="009117A2" w:rsidRDefault="00832A5F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595" w:type="dxa"/>
          </w:tcPr>
          <w:p w14:paraId="28DD40FB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  <w:tr w:rsidR="00832A5F" w14:paraId="1A951426" w14:textId="77777777" w:rsidTr="001713BE">
        <w:trPr>
          <w:trHeight w:val="576"/>
        </w:trPr>
        <w:tc>
          <w:tcPr>
            <w:tcW w:w="2875" w:type="dxa"/>
          </w:tcPr>
          <w:p w14:paraId="27747952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BldgFloors</w:t>
            </w:r>
            <w:proofErr w:type="spellEnd"/>
          </w:p>
        </w:tc>
        <w:tc>
          <w:tcPr>
            <w:tcW w:w="2880" w:type="dxa"/>
          </w:tcPr>
          <w:p w14:paraId="3A5F000D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6991D494" w14:textId="77777777" w:rsidR="00832A5F" w:rsidRPr="009117A2" w:rsidRDefault="00832A5F" w:rsidP="00716813">
            <w:pPr>
              <w:pStyle w:val="TableFigure"/>
              <w:jc w:val="center"/>
            </w:pPr>
          </w:p>
        </w:tc>
      </w:tr>
      <w:tr w:rsidR="00832A5F" w14:paraId="082E0D4F" w14:textId="77777777" w:rsidTr="001713BE">
        <w:trPr>
          <w:trHeight w:val="576"/>
        </w:trPr>
        <w:tc>
          <w:tcPr>
            <w:tcW w:w="2875" w:type="dxa"/>
          </w:tcPr>
          <w:p w14:paraId="6432BC3C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BldgRooms</w:t>
            </w:r>
            <w:proofErr w:type="spellEnd"/>
          </w:p>
        </w:tc>
        <w:tc>
          <w:tcPr>
            <w:tcW w:w="2880" w:type="dxa"/>
          </w:tcPr>
          <w:p w14:paraId="096C401D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18E444BF" w14:textId="77777777" w:rsidR="00832A5F" w:rsidRPr="009117A2" w:rsidRDefault="00832A5F" w:rsidP="00716813">
            <w:pPr>
              <w:pStyle w:val="TableFigure"/>
              <w:jc w:val="center"/>
            </w:pPr>
          </w:p>
        </w:tc>
      </w:tr>
    </w:tbl>
    <w:p w14:paraId="6C182C5C" w14:textId="77777777" w:rsidR="00832A5F" w:rsidRPr="00832A5F" w:rsidRDefault="00832A5F" w:rsidP="004D2FD5"/>
    <w:p w14:paraId="5CE98D86" w14:textId="6DCDDDCA" w:rsidR="00832A5F" w:rsidRDefault="00832A5F" w:rsidP="00832A5F">
      <w:pPr>
        <w:pStyle w:val="Heading2"/>
      </w:pPr>
      <w:r>
        <w:t>Room</w:t>
      </w:r>
    </w:p>
    <w:p w14:paraId="3C37801D" w14:textId="34C62426" w:rsidR="007E6DB7" w:rsidRDefault="007E6DB7" w:rsidP="007E6DB7">
      <w:pPr>
        <w:pStyle w:val="Caption"/>
        <w:keepNext/>
      </w:pPr>
      <w:bookmarkStart w:id="6" w:name="_Toc97918918"/>
      <w:r>
        <w:t xml:space="preserve">Table </w:t>
      </w:r>
      <w:fldSimple w:instr=" SEQ Table \* ARABIC ">
        <w:r w:rsidR="001E2116">
          <w:rPr>
            <w:noProof/>
          </w:rPr>
          <w:t>6</w:t>
        </w:r>
      </w:fldSimple>
      <w:r>
        <w:t xml:space="preserve"> Room</w:t>
      </w:r>
      <w:r w:rsidRPr="009B7B4C">
        <w:t xml:space="preserve"> Relation, Attributes, Domain, and Primary/Foreign Keys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9117A2" w14:paraId="0D7DAC4C" w14:textId="77777777" w:rsidTr="001713BE">
        <w:trPr>
          <w:trHeight w:val="576"/>
        </w:trPr>
        <w:tc>
          <w:tcPr>
            <w:tcW w:w="2875" w:type="dxa"/>
            <w:vAlign w:val="center"/>
          </w:tcPr>
          <w:p w14:paraId="501F6193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BldgName</w:t>
            </w:r>
            <w:proofErr w:type="spellEnd"/>
          </w:p>
        </w:tc>
        <w:tc>
          <w:tcPr>
            <w:tcW w:w="2880" w:type="dxa"/>
          </w:tcPr>
          <w:p w14:paraId="5EEF25F5" w14:textId="77777777" w:rsidR="00832A5F" w:rsidRPr="009117A2" w:rsidRDefault="00832A5F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595" w:type="dxa"/>
          </w:tcPr>
          <w:p w14:paraId="179014E1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14:paraId="5D4EAC35" w14:textId="77777777" w:rsidTr="001713BE">
        <w:trPr>
          <w:trHeight w:val="576"/>
        </w:trPr>
        <w:tc>
          <w:tcPr>
            <w:tcW w:w="2875" w:type="dxa"/>
            <w:vAlign w:val="center"/>
          </w:tcPr>
          <w:p w14:paraId="294787B3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RoomNo</w:t>
            </w:r>
            <w:proofErr w:type="spellEnd"/>
          </w:p>
        </w:tc>
        <w:tc>
          <w:tcPr>
            <w:tcW w:w="2880" w:type="dxa"/>
          </w:tcPr>
          <w:p w14:paraId="382D9853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483967C4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  <w:tr w:rsidR="009117A2" w14:paraId="52E45BE6" w14:textId="77777777" w:rsidTr="001713BE">
        <w:trPr>
          <w:trHeight w:val="576"/>
        </w:trPr>
        <w:tc>
          <w:tcPr>
            <w:tcW w:w="2875" w:type="dxa"/>
            <w:vAlign w:val="center"/>
          </w:tcPr>
          <w:p w14:paraId="2E315D93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RoomArea</w:t>
            </w:r>
            <w:proofErr w:type="spellEnd"/>
          </w:p>
        </w:tc>
        <w:tc>
          <w:tcPr>
            <w:tcW w:w="2880" w:type="dxa"/>
          </w:tcPr>
          <w:p w14:paraId="36DF8E98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396E2DEB" w14:textId="77777777" w:rsidR="00832A5F" w:rsidRPr="009117A2" w:rsidRDefault="00832A5F" w:rsidP="00716813">
            <w:pPr>
              <w:pStyle w:val="TableFigure"/>
              <w:jc w:val="center"/>
            </w:pPr>
          </w:p>
        </w:tc>
      </w:tr>
      <w:tr w:rsidR="009117A2" w14:paraId="334A0F4F" w14:textId="77777777" w:rsidTr="001713BE">
        <w:trPr>
          <w:trHeight w:val="576"/>
        </w:trPr>
        <w:tc>
          <w:tcPr>
            <w:tcW w:w="2875" w:type="dxa"/>
            <w:vAlign w:val="center"/>
          </w:tcPr>
          <w:p w14:paraId="1DA663FE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RoomOfficeFlag</w:t>
            </w:r>
            <w:proofErr w:type="spellEnd"/>
          </w:p>
        </w:tc>
        <w:tc>
          <w:tcPr>
            <w:tcW w:w="2880" w:type="dxa"/>
          </w:tcPr>
          <w:p w14:paraId="1356CE29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BOOLEAN</w:t>
            </w:r>
          </w:p>
        </w:tc>
        <w:tc>
          <w:tcPr>
            <w:tcW w:w="3595" w:type="dxa"/>
          </w:tcPr>
          <w:p w14:paraId="042FA7EE" w14:textId="77777777" w:rsidR="00832A5F" w:rsidRPr="009117A2" w:rsidRDefault="00832A5F" w:rsidP="00716813">
            <w:pPr>
              <w:pStyle w:val="TableFigure"/>
              <w:jc w:val="center"/>
            </w:pPr>
          </w:p>
        </w:tc>
      </w:tr>
      <w:tr w:rsidR="009117A2" w14:paraId="12C5AD01" w14:textId="77777777" w:rsidTr="001713BE">
        <w:trPr>
          <w:trHeight w:val="576"/>
        </w:trPr>
        <w:tc>
          <w:tcPr>
            <w:tcW w:w="2875" w:type="dxa"/>
            <w:vAlign w:val="center"/>
          </w:tcPr>
          <w:p w14:paraId="3B3A05DE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RoomConferenceFlag</w:t>
            </w:r>
            <w:proofErr w:type="spellEnd"/>
          </w:p>
        </w:tc>
        <w:tc>
          <w:tcPr>
            <w:tcW w:w="2880" w:type="dxa"/>
          </w:tcPr>
          <w:p w14:paraId="3BFFEA05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BOOLEAN</w:t>
            </w:r>
          </w:p>
        </w:tc>
        <w:tc>
          <w:tcPr>
            <w:tcW w:w="3595" w:type="dxa"/>
          </w:tcPr>
          <w:p w14:paraId="63C18985" w14:textId="77777777" w:rsidR="00832A5F" w:rsidRPr="009117A2" w:rsidRDefault="00832A5F" w:rsidP="00716813">
            <w:pPr>
              <w:pStyle w:val="TableFigure"/>
              <w:jc w:val="center"/>
            </w:pPr>
          </w:p>
        </w:tc>
      </w:tr>
      <w:tr w:rsidR="009117A2" w14:paraId="696D302D" w14:textId="77777777" w:rsidTr="001713BE">
        <w:trPr>
          <w:trHeight w:val="576"/>
        </w:trPr>
        <w:tc>
          <w:tcPr>
            <w:tcW w:w="2875" w:type="dxa"/>
            <w:vAlign w:val="center"/>
          </w:tcPr>
          <w:p w14:paraId="448AB23D" w14:textId="77777777" w:rsidR="00832A5F" w:rsidRPr="009117A2" w:rsidRDefault="00832A5F" w:rsidP="00716813">
            <w:pPr>
              <w:pStyle w:val="TableFigure"/>
              <w:jc w:val="center"/>
            </w:pPr>
            <w:proofErr w:type="spellStart"/>
            <w:r w:rsidRPr="009117A2">
              <w:t>RoomLabFlag</w:t>
            </w:r>
            <w:proofErr w:type="spellEnd"/>
          </w:p>
        </w:tc>
        <w:tc>
          <w:tcPr>
            <w:tcW w:w="2880" w:type="dxa"/>
          </w:tcPr>
          <w:p w14:paraId="17E4B4D1" w14:textId="77777777" w:rsidR="00832A5F" w:rsidRPr="009117A2" w:rsidRDefault="00832A5F" w:rsidP="00716813">
            <w:pPr>
              <w:pStyle w:val="TableFigure"/>
              <w:jc w:val="center"/>
            </w:pPr>
            <w:r w:rsidRPr="009117A2">
              <w:t>BOOLEAN</w:t>
            </w:r>
          </w:p>
        </w:tc>
        <w:tc>
          <w:tcPr>
            <w:tcW w:w="3595" w:type="dxa"/>
          </w:tcPr>
          <w:p w14:paraId="3BF9638F" w14:textId="77777777" w:rsidR="00832A5F" w:rsidRPr="009117A2" w:rsidRDefault="00832A5F" w:rsidP="00716813">
            <w:pPr>
              <w:pStyle w:val="TableFigure"/>
              <w:jc w:val="center"/>
            </w:pPr>
          </w:p>
        </w:tc>
      </w:tr>
    </w:tbl>
    <w:p w14:paraId="0DC27A82" w14:textId="77777777" w:rsidR="00832A5F" w:rsidRPr="00832A5F" w:rsidRDefault="00832A5F" w:rsidP="001713BE"/>
    <w:p w14:paraId="165E5BEE" w14:textId="6248A71C" w:rsidR="00832A5F" w:rsidRDefault="00832A5F" w:rsidP="00832A5F">
      <w:pPr>
        <w:pStyle w:val="Heading2"/>
      </w:pPr>
      <w:proofErr w:type="spellStart"/>
      <w:r>
        <w:t>RoomPhone</w:t>
      </w:r>
      <w:proofErr w:type="spellEnd"/>
    </w:p>
    <w:p w14:paraId="553CE749" w14:textId="5599F2A8" w:rsidR="007E6DB7" w:rsidRDefault="007E6DB7" w:rsidP="007E6DB7">
      <w:pPr>
        <w:pStyle w:val="Caption"/>
        <w:keepNext/>
      </w:pPr>
      <w:bookmarkStart w:id="7" w:name="_Toc97918919"/>
      <w:r>
        <w:t xml:space="preserve">Table </w:t>
      </w:r>
      <w:fldSimple w:instr=" SEQ Table \* ARABIC ">
        <w:r w:rsidR="001E2116">
          <w:rPr>
            <w:noProof/>
          </w:rPr>
          <w:t>7</w:t>
        </w:r>
      </w:fldSimple>
      <w:r>
        <w:t xml:space="preserve"> </w:t>
      </w:r>
      <w:proofErr w:type="spellStart"/>
      <w:r>
        <w:t>RoomPhone</w:t>
      </w:r>
      <w:proofErr w:type="spellEnd"/>
      <w:r w:rsidRPr="00BF0A98">
        <w:t xml:space="preserve"> Relation, Attributes, Domain, and Primary/Foreign Keys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9117A2" w:rsidRPr="009117A2" w14:paraId="419D81F6" w14:textId="77777777" w:rsidTr="001713BE">
        <w:trPr>
          <w:trHeight w:val="576"/>
        </w:trPr>
        <w:tc>
          <w:tcPr>
            <w:tcW w:w="2875" w:type="dxa"/>
          </w:tcPr>
          <w:p w14:paraId="3F5B5592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BldgName</w:t>
            </w:r>
            <w:proofErr w:type="spellEnd"/>
          </w:p>
        </w:tc>
        <w:tc>
          <w:tcPr>
            <w:tcW w:w="2880" w:type="dxa"/>
          </w:tcPr>
          <w:p w14:paraId="2DEE8866" w14:textId="77777777" w:rsidR="009117A2" w:rsidRPr="009117A2" w:rsidRDefault="009117A2" w:rsidP="00716813">
            <w:pPr>
              <w:pStyle w:val="TableFigure"/>
              <w:jc w:val="center"/>
            </w:pPr>
            <w:proofErr w:type="gramStart"/>
            <w:r w:rsidRPr="009117A2">
              <w:t>VARCHAR(</w:t>
            </w:r>
            <w:proofErr w:type="gramEnd"/>
            <w:r w:rsidRPr="009117A2">
              <w:t>64)</w:t>
            </w:r>
          </w:p>
        </w:tc>
        <w:tc>
          <w:tcPr>
            <w:tcW w:w="3595" w:type="dxa"/>
          </w:tcPr>
          <w:p w14:paraId="32F37A09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:rsidRPr="009117A2" w14:paraId="4D98E90F" w14:textId="77777777" w:rsidTr="001713BE">
        <w:trPr>
          <w:trHeight w:val="576"/>
        </w:trPr>
        <w:tc>
          <w:tcPr>
            <w:tcW w:w="2875" w:type="dxa"/>
          </w:tcPr>
          <w:p w14:paraId="528F9A46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RoomNo</w:t>
            </w:r>
            <w:proofErr w:type="spellEnd"/>
          </w:p>
        </w:tc>
        <w:tc>
          <w:tcPr>
            <w:tcW w:w="2880" w:type="dxa"/>
          </w:tcPr>
          <w:p w14:paraId="6A1E5C73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29CD8CA2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:rsidRPr="009117A2" w14:paraId="45EC4765" w14:textId="77777777" w:rsidTr="001713BE">
        <w:trPr>
          <w:trHeight w:val="576"/>
        </w:trPr>
        <w:tc>
          <w:tcPr>
            <w:tcW w:w="2875" w:type="dxa"/>
          </w:tcPr>
          <w:p w14:paraId="7E31C5DA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RoomPhone</w:t>
            </w:r>
            <w:proofErr w:type="spellEnd"/>
          </w:p>
        </w:tc>
        <w:tc>
          <w:tcPr>
            <w:tcW w:w="2880" w:type="dxa"/>
          </w:tcPr>
          <w:p w14:paraId="5680417E" w14:textId="77777777" w:rsidR="009117A2" w:rsidRPr="009117A2" w:rsidRDefault="009117A2" w:rsidP="00716813">
            <w:pPr>
              <w:pStyle w:val="TableFigure"/>
              <w:jc w:val="center"/>
            </w:pPr>
            <w:proofErr w:type="gramStart"/>
            <w:r w:rsidRPr="009117A2">
              <w:t>CHAR(</w:t>
            </w:r>
            <w:proofErr w:type="gramEnd"/>
            <w:r w:rsidRPr="009117A2">
              <w:t>10)</w:t>
            </w:r>
          </w:p>
        </w:tc>
        <w:tc>
          <w:tcPr>
            <w:tcW w:w="3595" w:type="dxa"/>
          </w:tcPr>
          <w:p w14:paraId="115D5E03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</w:tbl>
    <w:p w14:paraId="183FB644" w14:textId="77777777" w:rsidR="009117A2" w:rsidRPr="009117A2" w:rsidRDefault="009117A2" w:rsidP="001713BE"/>
    <w:p w14:paraId="1D4F5DAE" w14:textId="4528EB25" w:rsidR="00832A5F" w:rsidRDefault="00832A5F" w:rsidP="00832A5F">
      <w:pPr>
        <w:pStyle w:val="Heading2"/>
      </w:pPr>
      <w:proofErr w:type="spellStart"/>
      <w:r>
        <w:t>RoomAllocation</w:t>
      </w:r>
      <w:proofErr w:type="spellEnd"/>
    </w:p>
    <w:p w14:paraId="4D585752" w14:textId="4296EABD" w:rsidR="007E6DB7" w:rsidRDefault="007E6DB7" w:rsidP="007E6DB7">
      <w:pPr>
        <w:pStyle w:val="Caption"/>
        <w:keepNext/>
      </w:pPr>
      <w:bookmarkStart w:id="8" w:name="_Toc97918920"/>
      <w:r>
        <w:t xml:space="preserve">Table </w:t>
      </w:r>
      <w:fldSimple w:instr=" SEQ Table \* ARABIC ">
        <w:r w:rsidR="001E2116">
          <w:rPr>
            <w:noProof/>
          </w:rPr>
          <w:t>8</w:t>
        </w:r>
      </w:fldSimple>
      <w:r>
        <w:t xml:space="preserve"> </w:t>
      </w:r>
      <w:proofErr w:type="spellStart"/>
      <w:r>
        <w:t>RoomAllocation</w:t>
      </w:r>
      <w:proofErr w:type="spellEnd"/>
      <w:r w:rsidRPr="00BA16EB">
        <w:t xml:space="preserve"> Relation, Attributes, Domain, and Primary/Foreign Keys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9117A2" w14:paraId="626358B0" w14:textId="77777777" w:rsidTr="001713BE">
        <w:trPr>
          <w:trHeight w:val="576"/>
        </w:trPr>
        <w:tc>
          <w:tcPr>
            <w:tcW w:w="2875" w:type="dxa"/>
          </w:tcPr>
          <w:p w14:paraId="42D9B797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EmpID</w:t>
            </w:r>
            <w:proofErr w:type="spellEnd"/>
          </w:p>
        </w:tc>
        <w:tc>
          <w:tcPr>
            <w:tcW w:w="2880" w:type="dxa"/>
          </w:tcPr>
          <w:p w14:paraId="3564EA02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7B721382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14:paraId="6A70DEBC" w14:textId="77777777" w:rsidTr="001713BE">
        <w:trPr>
          <w:trHeight w:val="576"/>
        </w:trPr>
        <w:tc>
          <w:tcPr>
            <w:tcW w:w="2875" w:type="dxa"/>
          </w:tcPr>
          <w:p w14:paraId="184E3886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BldgName</w:t>
            </w:r>
            <w:proofErr w:type="spellEnd"/>
          </w:p>
        </w:tc>
        <w:tc>
          <w:tcPr>
            <w:tcW w:w="2880" w:type="dxa"/>
          </w:tcPr>
          <w:p w14:paraId="0BDB2554" w14:textId="77777777" w:rsidR="009117A2" w:rsidRPr="009117A2" w:rsidRDefault="009117A2" w:rsidP="00716813">
            <w:pPr>
              <w:pStyle w:val="TableFigure"/>
              <w:jc w:val="center"/>
            </w:pPr>
            <w:proofErr w:type="gramStart"/>
            <w:r w:rsidRPr="009117A2">
              <w:t>VARCAHR(</w:t>
            </w:r>
            <w:proofErr w:type="gramEnd"/>
            <w:r w:rsidRPr="009117A2">
              <w:t>64)</w:t>
            </w:r>
          </w:p>
        </w:tc>
        <w:tc>
          <w:tcPr>
            <w:tcW w:w="3595" w:type="dxa"/>
          </w:tcPr>
          <w:p w14:paraId="7133C747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14:paraId="26521737" w14:textId="77777777" w:rsidTr="001713BE">
        <w:trPr>
          <w:trHeight w:val="576"/>
        </w:trPr>
        <w:tc>
          <w:tcPr>
            <w:tcW w:w="2875" w:type="dxa"/>
          </w:tcPr>
          <w:p w14:paraId="071DBA87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RoomNo</w:t>
            </w:r>
            <w:proofErr w:type="spellEnd"/>
          </w:p>
        </w:tc>
        <w:tc>
          <w:tcPr>
            <w:tcW w:w="2880" w:type="dxa"/>
          </w:tcPr>
          <w:p w14:paraId="1A89738F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2622F65D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</w:tbl>
    <w:p w14:paraId="4DD1C8DA" w14:textId="77777777" w:rsidR="009117A2" w:rsidRPr="009117A2" w:rsidRDefault="009117A2" w:rsidP="001713BE"/>
    <w:p w14:paraId="7C6E59BA" w14:textId="4C503B68" w:rsidR="00832A5F" w:rsidRPr="00832A5F" w:rsidRDefault="00832A5F" w:rsidP="00832A5F">
      <w:pPr>
        <w:pStyle w:val="Heading2"/>
      </w:pPr>
      <w:r>
        <w:t>Measurement</w:t>
      </w:r>
    </w:p>
    <w:p w14:paraId="541C08F9" w14:textId="209E8236" w:rsidR="007E6DB7" w:rsidRDefault="007E6DB7" w:rsidP="007E6DB7">
      <w:pPr>
        <w:pStyle w:val="Caption"/>
        <w:keepNext/>
      </w:pPr>
      <w:bookmarkStart w:id="9" w:name="_Toc97918921"/>
      <w:r>
        <w:t xml:space="preserve">Table </w:t>
      </w:r>
      <w:fldSimple w:instr=" SEQ Table \* ARABIC ">
        <w:r w:rsidR="001E2116">
          <w:rPr>
            <w:noProof/>
          </w:rPr>
          <w:t>9</w:t>
        </w:r>
      </w:fldSimple>
      <w:r>
        <w:t xml:space="preserve"> Measurement </w:t>
      </w:r>
      <w:r w:rsidRPr="000234BF">
        <w:t>Relation, Attributes, Domain, and Primary/Foreign Keys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80"/>
        <w:gridCol w:w="3595"/>
      </w:tblGrid>
      <w:tr w:rsidR="009117A2" w14:paraId="14F33951" w14:textId="77777777" w:rsidTr="001713BE">
        <w:trPr>
          <w:trHeight w:val="576"/>
        </w:trPr>
        <w:tc>
          <w:tcPr>
            <w:tcW w:w="2875" w:type="dxa"/>
          </w:tcPr>
          <w:p w14:paraId="66F9CE79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BldgName</w:t>
            </w:r>
            <w:proofErr w:type="spellEnd"/>
          </w:p>
        </w:tc>
        <w:tc>
          <w:tcPr>
            <w:tcW w:w="2880" w:type="dxa"/>
          </w:tcPr>
          <w:p w14:paraId="1872D3AC" w14:textId="77777777" w:rsidR="009117A2" w:rsidRPr="009117A2" w:rsidRDefault="009117A2" w:rsidP="00716813">
            <w:pPr>
              <w:pStyle w:val="TableFigure"/>
              <w:jc w:val="center"/>
            </w:pPr>
            <w:proofErr w:type="gramStart"/>
            <w:r w:rsidRPr="009117A2">
              <w:t>VARCAHR(</w:t>
            </w:r>
            <w:proofErr w:type="gramEnd"/>
            <w:r w:rsidRPr="009117A2">
              <w:t>64)</w:t>
            </w:r>
          </w:p>
        </w:tc>
        <w:tc>
          <w:tcPr>
            <w:tcW w:w="3595" w:type="dxa"/>
          </w:tcPr>
          <w:p w14:paraId="082F2D8D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14:paraId="6D820907" w14:textId="77777777" w:rsidTr="001713BE">
        <w:trPr>
          <w:trHeight w:val="576"/>
        </w:trPr>
        <w:tc>
          <w:tcPr>
            <w:tcW w:w="2875" w:type="dxa"/>
          </w:tcPr>
          <w:p w14:paraId="51EA89A7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RoomNo</w:t>
            </w:r>
            <w:proofErr w:type="spellEnd"/>
          </w:p>
        </w:tc>
        <w:tc>
          <w:tcPr>
            <w:tcW w:w="2880" w:type="dxa"/>
          </w:tcPr>
          <w:p w14:paraId="2DAFB279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485E8786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and Foreign Key</w:t>
            </w:r>
          </w:p>
        </w:tc>
      </w:tr>
      <w:tr w:rsidR="009117A2" w14:paraId="084A168E" w14:textId="77777777" w:rsidTr="001713BE">
        <w:trPr>
          <w:trHeight w:val="576"/>
        </w:trPr>
        <w:tc>
          <w:tcPr>
            <w:tcW w:w="2875" w:type="dxa"/>
          </w:tcPr>
          <w:p w14:paraId="30A13A38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MeasTimeStamp</w:t>
            </w:r>
            <w:proofErr w:type="spellEnd"/>
          </w:p>
        </w:tc>
        <w:tc>
          <w:tcPr>
            <w:tcW w:w="2880" w:type="dxa"/>
          </w:tcPr>
          <w:p w14:paraId="344346BE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TIMESTAMP</w:t>
            </w:r>
          </w:p>
        </w:tc>
        <w:tc>
          <w:tcPr>
            <w:tcW w:w="3595" w:type="dxa"/>
          </w:tcPr>
          <w:p w14:paraId="13FDBD0B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Primary Key</w:t>
            </w:r>
          </w:p>
        </w:tc>
      </w:tr>
      <w:tr w:rsidR="009117A2" w14:paraId="7FC0795F" w14:textId="77777777" w:rsidTr="001713BE">
        <w:trPr>
          <w:trHeight w:val="576"/>
        </w:trPr>
        <w:tc>
          <w:tcPr>
            <w:tcW w:w="2875" w:type="dxa"/>
          </w:tcPr>
          <w:p w14:paraId="1D500AF9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MeasLight</w:t>
            </w:r>
            <w:proofErr w:type="spellEnd"/>
          </w:p>
        </w:tc>
        <w:tc>
          <w:tcPr>
            <w:tcW w:w="2880" w:type="dxa"/>
          </w:tcPr>
          <w:p w14:paraId="22C1AD94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7B2CC64D" w14:textId="77777777" w:rsidR="009117A2" w:rsidRPr="009117A2" w:rsidRDefault="009117A2" w:rsidP="00716813">
            <w:pPr>
              <w:pStyle w:val="TableFigure"/>
              <w:jc w:val="center"/>
            </w:pPr>
          </w:p>
        </w:tc>
      </w:tr>
      <w:tr w:rsidR="009117A2" w14:paraId="0C90B670" w14:textId="77777777" w:rsidTr="001713BE">
        <w:trPr>
          <w:trHeight w:val="576"/>
        </w:trPr>
        <w:tc>
          <w:tcPr>
            <w:tcW w:w="2875" w:type="dxa"/>
          </w:tcPr>
          <w:p w14:paraId="15FD2607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MeasTemperature</w:t>
            </w:r>
            <w:proofErr w:type="spellEnd"/>
          </w:p>
        </w:tc>
        <w:tc>
          <w:tcPr>
            <w:tcW w:w="2880" w:type="dxa"/>
          </w:tcPr>
          <w:p w14:paraId="2BA89F67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7EF8097B" w14:textId="77777777" w:rsidR="009117A2" w:rsidRPr="009117A2" w:rsidRDefault="009117A2" w:rsidP="00716813">
            <w:pPr>
              <w:pStyle w:val="TableFigure"/>
              <w:jc w:val="center"/>
            </w:pPr>
          </w:p>
        </w:tc>
      </w:tr>
      <w:tr w:rsidR="009117A2" w14:paraId="35606AC6" w14:textId="77777777" w:rsidTr="001713BE">
        <w:trPr>
          <w:trHeight w:val="576"/>
        </w:trPr>
        <w:tc>
          <w:tcPr>
            <w:tcW w:w="2875" w:type="dxa"/>
          </w:tcPr>
          <w:p w14:paraId="26B398D1" w14:textId="77777777" w:rsidR="009117A2" w:rsidRPr="009117A2" w:rsidRDefault="009117A2" w:rsidP="00716813">
            <w:pPr>
              <w:pStyle w:val="TableFigure"/>
              <w:jc w:val="center"/>
            </w:pPr>
            <w:proofErr w:type="spellStart"/>
            <w:r w:rsidRPr="009117A2">
              <w:t>MeasSound</w:t>
            </w:r>
            <w:proofErr w:type="spellEnd"/>
          </w:p>
        </w:tc>
        <w:tc>
          <w:tcPr>
            <w:tcW w:w="2880" w:type="dxa"/>
          </w:tcPr>
          <w:p w14:paraId="52FA5142" w14:textId="77777777" w:rsidR="009117A2" w:rsidRPr="009117A2" w:rsidRDefault="009117A2" w:rsidP="00716813">
            <w:pPr>
              <w:pStyle w:val="TableFigure"/>
              <w:jc w:val="center"/>
            </w:pPr>
            <w:r w:rsidRPr="009117A2">
              <w:t>INT</w:t>
            </w:r>
          </w:p>
        </w:tc>
        <w:tc>
          <w:tcPr>
            <w:tcW w:w="3595" w:type="dxa"/>
          </w:tcPr>
          <w:p w14:paraId="680C27D1" w14:textId="77777777" w:rsidR="009117A2" w:rsidRPr="009117A2" w:rsidRDefault="009117A2" w:rsidP="00716813">
            <w:pPr>
              <w:pStyle w:val="TableFigure"/>
              <w:jc w:val="center"/>
            </w:pPr>
          </w:p>
        </w:tc>
      </w:tr>
    </w:tbl>
    <w:p w14:paraId="3EA322FF" w14:textId="00A7D31B" w:rsidR="00E81978" w:rsidRDefault="00E81978" w:rsidP="007E6DB7"/>
    <w:p w14:paraId="415A7532" w14:textId="688AD2B9" w:rsidR="007E6DB7" w:rsidRDefault="004E55E5" w:rsidP="004E55E5">
      <w:pPr>
        <w:pStyle w:val="Heading1"/>
      </w:pPr>
      <w:r>
        <w:t>Relational Mapping Diagram</w:t>
      </w:r>
    </w:p>
    <w:p w14:paraId="2A7194D4" w14:textId="77777777" w:rsidR="00F67A3E" w:rsidRDefault="00F67A3E" w:rsidP="00F67A3E">
      <w:pPr>
        <w:pStyle w:val="TableFigure"/>
        <w:jc w:val="center"/>
      </w:pPr>
      <w:r>
        <w:rPr>
          <w:noProof/>
        </w:rPr>
        <w:drawing>
          <wp:inline distT="0" distB="0" distL="0" distR="0" wp14:anchorId="4D477361" wp14:editId="1E5F58B0">
            <wp:extent cx="5943336" cy="459295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6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F76C" w14:textId="6E7038E5" w:rsidR="00F67A3E" w:rsidRDefault="00F67A3E" w:rsidP="00F67A3E">
      <w:pPr>
        <w:pStyle w:val="Caption"/>
        <w:rPr>
          <w:noProof/>
        </w:rPr>
      </w:pPr>
      <w:bookmarkStart w:id="10" w:name="_Toc97913758"/>
      <w:r>
        <w:t xml:space="preserve">Figure </w:t>
      </w:r>
      <w:fldSimple w:instr=" SEQ Figure \* ARABIC ">
        <w:r w:rsidR="001E2116">
          <w:rPr>
            <w:noProof/>
          </w:rPr>
          <w:t>2</w:t>
        </w:r>
      </w:fldSimple>
      <w:r>
        <w:rPr>
          <w:noProof/>
        </w:rPr>
        <w:t xml:space="preserve"> Relational Mapping Diagram</w:t>
      </w:r>
      <w:bookmarkEnd w:id="10"/>
    </w:p>
    <w:p w14:paraId="56F1FA35" w14:textId="77777777" w:rsidR="00B41465" w:rsidRDefault="00B41465" w:rsidP="00B41465"/>
    <w:p w14:paraId="2D780203" w14:textId="5EA40F76" w:rsidR="009E05AE" w:rsidRDefault="009E05AE" w:rsidP="009E05AE">
      <w:pPr>
        <w:pStyle w:val="Heading1"/>
      </w:pPr>
      <w:r>
        <w:t>Queries</w:t>
      </w:r>
    </w:p>
    <w:p w14:paraId="51636588" w14:textId="154AA3F5" w:rsidR="009E05AE" w:rsidRDefault="00980F7E" w:rsidP="00980F7E">
      <w:pPr>
        <w:pStyle w:val="Heading2"/>
      </w:pPr>
      <w:r w:rsidRPr="00980F7E">
        <w:t>List the phone number and department name and street address for each department.</w:t>
      </w:r>
    </w:p>
    <w:p w14:paraId="6B80993C" w14:textId="2AD482CB" w:rsidR="00980F7E" w:rsidRDefault="00980F7E" w:rsidP="00980F7E">
      <w:pPr>
        <w:pStyle w:val="Code"/>
      </w:pPr>
      <w:r w:rsidRPr="00980F7E">
        <w:t>SELECT DeptPhone, DeptName, DeptAddStreet, DeptAddCity, DeptAddState, DeptAddZip FROM sgoswam.Department;</w:t>
      </w:r>
    </w:p>
    <w:p w14:paraId="11CD4EE4" w14:textId="2FEF1474" w:rsidR="00210DBB" w:rsidRDefault="00210DBB" w:rsidP="00210DBB">
      <w:pPr>
        <w:pStyle w:val="Caption"/>
        <w:keepNext/>
      </w:pPr>
      <w:bookmarkStart w:id="11" w:name="_Toc97918922"/>
      <w:r>
        <w:t xml:space="preserve">Table </w:t>
      </w:r>
      <w:r w:rsidR="00086961">
        <w:fldChar w:fldCharType="begin"/>
      </w:r>
      <w:r w:rsidR="00086961">
        <w:instrText xml:space="preserve"> SEQ Table \* ARABIC </w:instrText>
      </w:r>
      <w:r w:rsidR="00086961">
        <w:fldChar w:fldCharType="separate"/>
      </w:r>
      <w:r w:rsidR="001E2116">
        <w:rPr>
          <w:noProof/>
        </w:rPr>
        <w:t>10</w:t>
      </w:r>
      <w:r w:rsidR="00086961">
        <w:rPr>
          <w:noProof/>
        </w:rPr>
        <w:fldChar w:fldCharType="end"/>
      </w:r>
      <w:r w:rsidRPr="00C757C7">
        <w:rPr>
          <w:noProof/>
        </w:rPr>
        <w:t xml:space="preserve"> Query Result </w:t>
      </w:r>
      <w:r>
        <w:rPr>
          <w:noProof/>
        </w:rPr>
        <w:t>1</w:t>
      </w:r>
      <w:bookmarkEnd w:id="11"/>
    </w:p>
    <w:p w14:paraId="676680C0" w14:textId="0816480C" w:rsidR="00980F7E" w:rsidRPr="00980F7E" w:rsidRDefault="00066544" w:rsidP="006C59D2">
      <w:pPr>
        <w:pStyle w:val="TableFigure"/>
        <w:jc w:val="center"/>
      </w:pPr>
      <w:r w:rsidRPr="00066544">
        <w:rPr>
          <w:noProof/>
        </w:rPr>
        <w:drawing>
          <wp:inline distT="0" distB="0" distL="0" distR="0" wp14:anchorId="59D6BAF1" wp14:editId="6610F580">
            <wp:extent cx="5943600" cy="168084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6B44" w14:textId="582A9A77" w:rsidR="00F81149" w:rsidRDefault="00F81149" w:rsidP="00F81149">
      <w:pPr>
        <w:pStyle w:val="Heading2"/>
      </w:pPr>
      <w:r>
        <w:t>Count the number of rooms for each building.</w:t>
      </w:r>
    </w:p>
    <w:p w14:paraId="6A60E14C" w14:textId="77777777" w:rsidR="00F81149" w:rsidRDefault="00F81149" w:rsidP="00F81149">
      <w:pPr>
        <w:pStyle w:val="Code"/>
      </w:pPr>
      <w:r>
        <w:t>SELECT Bldgname, COUNT(RoomNo) FROM sgoswam.Room GROUP BY BldgName;</w:t>
      </w:r>
    </w:p>
    <w:p w14:paraId="16B462B2" w14:textId="006398B4" w:rsidR="00210DBB" w:rsidRDefault="00210DBB" w:rsidP="00210DBB">
      <w:pPr>
        <w:pStyle w:val="Caption"/>
        <w:keepNext/>
      </w:pPr>
      <w:bookmarkStart w:id="12" w:name="_Toc97918923"/>
      <w:r>
        <w:t xml:space="preserve">Table </w:t>
      </w:r>
      <w:r w:rsidR="00086961">
        <w:fldChar w:fldCharType="begin"/>
      </w:r>
      <w:r w:rsidR="00086961">
        <w:instrText xml:space="preserve"> SEQ Table \* ARABIC </w:instrText>
      </w:r>
      <w:r w:rsidR="00086961">
        <w:fldChar w:fldCharType="separate"/>
      </w:r>
      <w:r w:rsidR="001E2116">
        <w:rPr>
          <w:noProof/>
        </w:rPr>
        <w:t>11</w:t>
      </w:r>
      <w:r w:rsidR="00086961">
        <w:rPr>
          <w:noProof/>
        </w:rPr>
        <w:fldChar w:fldCharType="end"/>
      </w:r>
      <w:r w:rsidRPr="000E52D0">
        <w:t xml:space="preserve"> Query Result </w:t>
      </w:r>
      <w:r>
        <w:t>2</w:t>
      </w:r>
      <w:bookmarkEnd w:id="12"/>
    </w:p>
    <w:p w14:paraId="21B01965" w14:textId="5B044B4E" w:rsidR="00F81149" w:rsidRDefault="00820B6F" w:rsidP="00820B6F">
      <w:pPr>
        <w:pStyle w:val="TableFigure"/>
        <w:jc w:val="center"/>
      </w:pPr>
      <w:r>
        <w:rPr>
          <w:noProof/>
        </w:rPr>
        <w:drawing>
          <wp:inline distT="0" distB="0" distL="0" distR="0" wp14:anchorId="2C9F708C" wp14:editId="302352E3">
            <wp:extent cx="2715260" cy="15525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9E7D2" w14:textId="77777777" w:rsidR="00266B0E" w:rsidRDefault="00266B0E" w:rsidP="00820B6F">
      <w:pPr>
        <w:pStyle w:val="TableFigure"/>
        <w:jc w:val="center"/>
      </w:pPr>
    </w:p>
    <w:p w14:paraId="7BCB0A09" w14:textId="47548ADC" w:rsidR="00F81149" w:rsidRDefault="00F81149" w:rsidP="00F81149">
      <w:pPr>
        <w:pStyle w:val="Heading2"/>
      </w:pPr>
      <w:r>
        <w:t>Find the building name and the room number of each lab that is also used as office.</w:t>
      </w:r>
    </w:p>
    <w:p w14:paraId="374CED03" w14:textId="77777777" w:rsidR="00F81149" w:rsidRDefault="00F81149" w:rsidP="00F81149">
      <w:pPr>
        <w:pStyle w:val="Code"/>
      </w:pPr>
      <w:r>
        <w:t>SELECT BldgName, RoomNo, RoomLabFlag, RoomConferenceFlag FROM sgoswam.Room WHERE RoomLabFlag = 1 AND RoomConferenceFlag =1;</w:t>
      </w:r>
    </w:p>
    <w:p w14:paraId="14B91B7A" w14:textId="60B63F8C" w:rsidR="00210DBB" w:rsidRDefault="00210DBB" w:rsidP="00210DBB">
      <w:pPr>
        <w:pStyle w:val="Caption"/>
        <w:keepNext/>
      </w:pPr>
      <w:bookmarkStart w:id="13" w:name="_Toc97918924"/>
      <w:r>
        <w:t xml:space="preserve">Table </w:t>
      </w:r>
      <w:r w:rsidR="00086961">
        <w:fldChar w:fldCharType="begin"/>
      </w:r>
      <w:r w:rsidR="00086961">
        <w:instrText xml:space="preserve"> SEQ Table \* ARABIC </w:instrText>
      </w:r>
      <w:r w:rsidR="00086961">
        <w:fldChar w:fldCharType="separate"/>
      </w:r>
      <w:r w:rsidR="001E2116">
        <w:rPr>
          <w:noProof/>
        </w:rPr>
        <w:t>12</w:t>
      </w:r>
      <w:r w:rsidR="00086961">
        <w:rPr>
          <w:noProof/>
        </w:rPr>
        <w:fldChar w:fldCharType="end"/>
      </w:r>
      <w:r w:rsidRPr="00C72DA1">
        <w:t xml:space="preserve"> Query Result </w:t>
      </w:r>
      <w:r>
        <w:t>3</w:t>
      </w:r>
      <w:bookmarkEnd w:id="13"/>
    </w:p>
    <w:p w14:paraId="1D2D5BBE" w14:textId="0B9E127C" w:rsidR="00F81149" w:rsidRDefault="00266B0E" w:rsidP="00266B0E">
      <w:pPr>
        <w:pStyle w:val="TableFigure"/>
        <w:jc w:val="center"/>
      </w:pPr>
      <w:r>
        <w:rPr>
          <w:noProof/>
        </w:rPr>
        <w:drawing>
          <wp:inline distT="0" distB="0" distL="0" distR="0" wp14:anchorId="5864C002" wp14:editId="653B2141">
            <wp:extent cx="3991610" cy="7524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7D572" w14:textId="77777777" w:rsidR="00266B0E" w:rsidRDefault="00266B0E" w:rsidP="00210DBB"/>
    <w:p w14:paraId="70253EB8" w14:textId="0BF79E24" w:rsidR="00F81149" w:rsidRDefault="00F81149" w:rsidP="00210DBB">
      <w:pPr>
        <w:pStyle w:val="Heading2"/>
      </w:pPr>
      <w:r>
        <w:t>Find the average temperature for each room.</w:t>
      </w:r>
    </w:p>
    <w:p w14:paraId="5FE4099C" w14:textId="77777777" w:rsidR="00F81149" w:rsidRDefault="00F81149" w:rsidP="00210DBB">
      <w:pPr>
        <w:pStyle w:val="Code"/>
      </w:pPr>
      <w:r>
        <w:t>SELECT BldgName, RoomNo, AVG(MeasTemperature) FROM sgoswam.Measurement GROUP BY BldgName, RoomNo;</w:t>
      </w:r>
    </w:p>
    <w:p w14:paraId="65F081B0" w14:textId="7B3B54B0" w:rsidR="00210DBB" w:rsidRDefault="00210DBB" w:rsidP="00210DBB">
      <w:pPr>
        <w:pStyle w:val="Caption"/>
        <w:keepNext/>
        <w:keepLines/>
      </w:pPr>
      <w:bookmarkStart w:id="14" w:name="_Toc97918925"/>
      <w:r>
        <w:t xml:space="preserve">Table </w:t>
      </w:r>
      <w:r w:rsidR="00086961">
        <w:fldChar w:fldCharType="begin"/>
      </w:r>
      <w:r w:rsidR="00086961">
        <w:instrText xml:space="preserve"> SEQ Table \* ARABIC </w:instrText>
      </w:r>
      <w:r w:rsidR="00086961">
        <w:fldChar w:fldCharType="separate"/>
      </w:r>
      <w:r w:rsidR="001E2116">
        <w:rPr>
          <w:noProof/>
        </w:rPr>
        <w:t>13</w:t>
      </w:r>
      <w:r w:rsidR="00086961">
        <w:rPr>
          <w:noProof/>
        </w:rPr>
        <w:fldChar w:fldCharType="end"/>
      </w:r>
      <w:r w:rsidRPr="00622C72">
        <w:t xml:space="preserve"> Query Result </w:t>
      </w:r>
      <w:r>
        <w:t>4</w:t>
      </w:r>
      <w:bookmarkEnd w:id="14"/>
    </w:p>
    <w:p w14:paraId="0B7C99AD" w14:textId="63F401D2" w:rsidR="00F81149" w:rsidRDefault="0023449A" w:rsidP="00210DBB">
      <w:pPr>
        <w:pStyle w:val="TableFigure"/>
        <w:jc w:val="center"/>
      </w:pPr>
      <w:r>
        <w:rPr>
          <w:noProof/>
        </w:rPr>
        <w:drawing>
          <wp:inline distT="0" distB="0" distL="0" distR="0" wp14:anchorId="4902B693" wp14:editId="224E6049">
            <wp:extent cx="3305810" cy="618236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618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6C229" w14:textId="77777777" w:rsidR="0023449A" w:rsidRDefault="0023449A" w:rsidP="00210DBB"/>
    <w:p w14:paraId="35B7BDB1" w14:textId="54599381" w:rsidR="00F81149" w:rsidRDefault="00F81149" w:rsidP="00F81149">
      <w:pPr>
        <w:pStyle w:val="Heading2"/>
      </w:pPr>
      <w:r>
        <w:t>Find the area of each conference room that hasn’t had any temperature recorded yet.</w:t>
      </w:r>
    </w:p>
    <w:p w14:paraId="64F4F8F4" w14:textId="77777777" w:rsidR="00F81149" w:rsidRDefault="00F81149" w:rsidP="00F81149">
      <w:pPr>
        <w:pStyle w:val="Code"/>
      </w:pPr>
      <w:r>
        <w:t xml:space="preserve">SELECT R.BldgName, R.RoomNo, R.RoomArea, M.MeasTemperature FROM sgoswam.Room R </w:t>
      </w:r>
    </w:p>
    <w:p w14:paraId="24FF97B0" w14:textId="77777777" w:rsidR="00F81149" w:rsidRDefault="00F81149" w:rsidP="00F81149">
      <w:pPr>
        <w:pStyle w:val="Code"/>
      </w:pPr>
      <w:r>
        <w:tab/>
        <w:t>LEFT JOIN sgoswam.Measurement M ON R.bldgname = M.bldgname AND R.RoomNo = M.RoomNo</w:t>
      </w:r>
    </w:p>
    <w:p w14:paraId="7C6AF5C1" w14:textId="6AFD718B" w:rsidR="00F81149" w:rsidRDefault="00F81149" w:rsidP="00F81149">
      <w:pPr>
        <w:pStyle w:val="Code"/>
        <w:ind w:firstLine="720"/>
      </w:pPr>
      <w:r>
        <w:t>WHERE M.measTemperature IS NULL;</w:t>
      </w:r>
    </w:p>
    <w:p w14:paraId="57D9D5AA" w14:textId="50C550B8" w:rsidR="00210DBB" w:rsidRDefault="00210DBB" w:rsidP="00210DBB">
      <w:pPr>
        <w:pStyle w:val="Caption"/>
        <w:keepNext/>
      </w:pPr>
      <w:bookmarkStart w:id="15" w:name="_Toc97918926"/>
      <w:r>
        <w:t xml:space="preserve">Table </w:t>
      </w:r>
      <w:r w:rsidR="00086961">
        <w:fldChar w:fldCharType="begin"/>
      </w:r>
      <w:r w:rsidR="00086961">
        <w:instrText xml:space="preserve"> SEQ Table \* ARABIC </w:instrText>
      </w:r>
      <w:r w:rsidR="00086961">
        <w:fldChar w:fldCharType="separate"/>
      </w:r>
      <w:r w:rsidR="001E2116">
        <w:rPr>
          <w:noProof/>
        </w:rPr>
        <w:t>14</w:t>
      </w:r>
      <w:r w:rsidR="00086961">
        <w:rPr>
          <w:noProof/>
        </w:rPr>
        <w:fldChar w:fldCharType="end"/>
      </w:r>
      <w:r w:rsidRPr="0040018E">
        <w:t xml:space="preserve"> Query Result </w:t>
      </w:r>
      <w:r>
        <w:t>5</w:t>
      </w:r>
      <w:bookmarkEnd w:id="15"/>
    </w:p>
    <w:p w14:paraId="2E62DD82" w14:textId="03B8AAFE" w:rsidR="00F81149" w:rsidRDefault="00BE439E" w:rsidP="00BE439E">
      <w:pPr>
        <w:pStyle w:val="TableFigure"/>
        <w:jc w:val="center"/>
      </w:pPr>
      <w:r>
        <w:rPr>
          <w:noProof/>
        </w:rPr>
        <w:drawing>
          <wp:inline distT="0" distB="0" distL="0" distR="0" wp14:anchorId="64593972" wp14:editId="01A7FBDD">
            <wp:extent cx="3362960" cy="9048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48D77" w14:textId="77777777" w:rsidR="00BE439E" w:rsidRDefault="00BE439E" w:rsidP="00210DBB">
      <w:pPr>
        <w:pStyle w:val="TableFigure"/>
      </w:pPr>
    </w:p>
    <w:p w14:paraId="21D88963" w14:textId="366FAF16" w:rsidR="00F81149" w:rsidRDefault="00F81149" w:rsidP="00F81149">
      <w:pPr>
        <w:pStyle w:val="Heading2"/>
      </w:pPr>
      <w:r>
        <w:t>Find the id of each employee who has exactly two email addresses.</w:t>
      </w:r>
    </w:p>
    <w:p w14:paraId="1A2E68DD" w14:textId="0B1B678C" w:rsidR="00066544" w:rsidRDefault="00F81149" w:rsidP="00F81149">
      <w:pPr>
        <w:pStyle w:val="Code"/>
      </w:pPr>
      <w:r>
        <w:t>SELECT EmpID, COUNT(EmpEmail) NoOfEmailIDs FROM sgoswam.EmployeeEmail GROUP BY EmpID HAVING NoOfEmailIDs = 2;</w:t>
      </w:r>
    </w:p>
    <w:p w14:paraId="55B157C6" w14:textId="773B4524" w:rsidR="00210DBB" w:rsidRDefault="00210DBB" w:rsidP="00210DBB">
      <w:pPr>
        <w:pStyle w:val="Caption"/>
        <w:keepNext/>
      </w:pPr>
      <w:bookmarkStart w:id="16" w:name="_Toc97918927"/>
      <w:r>
        <w:t xml:space="preserve">Table </w:t>
      </w:r>
      <w:r w:rsidR="00086961">
        <w:fldChar w:fldCharType="begin"/>
      </w:r>
      <w:r w:rsidR="00086961">
        <w:instrText xml:space="preserve"> SEQ Table \* ARABIC </w:instrText>
      </w:r>
      <w:r w:rsidR="00086961">
        <w:fldChar w:fldCharType="separate"/>
      </w:r>
      <w:r w:rsidR="001E2116">
        <w:rPr>
          <w:noProof/>
        </w:rPr>
        <w:t>15</w:t>
      </w:r>
      <w:r w:rsidR="00086961">
        <w:rPr>
          <w:noProof/>
        </w:rPr>
        <w:fldChar w:fldCharType="end"/>
      </w:r>
      <w:r w:rsidRPr="002D5B52">
        <w:t xml:space="preserve"> Query Result </w:t>
      </w:r>
      <w:r>
        <w:t>6</w:t>
      </w:r>
      <w:bookmarkEnd w:id="16"/>
    </w:p>
    <w:p w14:paraId="0C820794" w14:textId="517CA824" w:rsidR="00066544" w:rsidRPr="009E05AE" w:rsidRDefault="00B41465" w:rsidP="004D2FD5">
      <w:pPr>
        <w:pStyle w:val="TableFigure"/>
        <w:jc w:val="center"/>
      </w:pPr>
      <w:r>
        <w:rPr>
          <w:noProof/>
        </w:rPr>
        <w:drawing>
          <wp:inline distT="0" distB="0" distL="0" distR="0" wp14:anchorId="67852A50" wp14:editId="3BEAFAEA">
            <wp:extent cx="1533525" cy="44678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6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9DA26" w14:textId="77777777" w:rsidR="006374A2" w:rsidRDefault="006374A2" w:rsidP="006374A2">
      <w:pPr>
        <w:sectPr w:rsidR="006374A2">
          <w:headerReference w:type="default" r:id="rId17"/>
          <w:headerReference w:type="first" r:id="rId18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1FB9BE1E" w14:textId="70F22D58" w:rsidR="006374A2" w:rsidRDefault="00481CB0" w:rsidP="00481CB0">
      <w:pPr>
        <w:pStyle w:val="Heading1"/>
      </w:pPr>
      <w:r>
        <w:t>List of Figures</w:t>
      </w:r>
    </w:p>
    <w:p w14:paraId="080E668D" w14:textId="69598935" w:rsidR="00481CB0" w:rsidRDefault="00481CB0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7913757" w:history="1">
        <w:r w:rsidRPr="001B58AC">
          <w:rPr>
            <w:rStyle w:val="Hyperlink"/>
            <w:noProof/>
          </w:rPr>
          <w:t>Figure 1 EER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80EC97" w14:textId="11FDA5B4" w:rsidR="00481CB0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3758" w:history="1">
        <w:r w:rsidR="00481CB0" w:rsidRPr="001B58AC">
          <w:rPr>
            <w:rStyle w:val="Hyperlink"/>
            <w:noProof/>
          </w:rPr>
          <w:t>Figure 2 Relational Mapping Diagram</w:t>
        </w:r>
        <w:r w:rsidR="00481CB0">
          <w:rPr>
            <w:noProof/>
            <w:webHidden/>
          </w:rPr>
          <w:tab/>
        </w:r>
        <w:r w:rsidR="00481CB0">
          <w:rPr>
            <w:noProof/>
            <w:webHidden/>
          </w:rPr>
          <w:fldChar w:fldCharType="begin"/>
        </w:r>
        <w:r w:rsidR="00481CB0">
          <w:rPr>
            <w:noProof/>
            <w:webHidden/>
          </w:rPr>
          <w:instrText xml:space="preserve"> PAGEREF _Toc97913758 \h </w:instrText>
        </w:r>
        <w:r w:rsidR="00481CB0">
          <w:rPr>
            <w:noProof/>
            <w:webHidden/>
          </w:rPr>
        </w:r>
        <w:r w:rsidR="00481CB0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7</w:t>
        </w:r>
        <w:r w:rsidR="00481CB0">
          <w:rPr>
            <w:noProof/>
            <w:webHidden/>
          </w:rPr>
          <w:fldChar w:fldCharType="end"/>
        </w:r>
      </w:hyperlink>
    </w:p>
    <w:p w14:paraId="15C27817" w14:textId="5B71CFAA" w:rsidR="00481CB0" w:rsidRDefault="00481CB0" w:rsidP="00481CB0">
      <w:r>
        <w:fldChar w:fldCharType="end"/>
      </w:r>
    </w:p>
    <w:p w14:paraId="3838931C" w14:textId="5B72D348" w:rsidR="00481CB0" w:rsidRDefault="00481CB0" w:rsidP="00481CB0">
      <w:pPr>
        <w:pStyle w:val="Heading1"/>
      </w:pPr>
      <w:r>
        <w:t>List of Tables</w:t>
      </w:r>
    </w:p>
    <w:p w14:paraId="2F06F672" w14:textId="58F1EC83" w:rsidR="002A05D5" w:rsidRDefault="00481CB0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97918913" w:history="1">
        <w:r w:rsidR="002A05D5" w:rsidRPr="00914C9A">
          <w:rPr>
            <w:rStyle w:val="Hyperlink"/>
            <w:noProof/>
          </w:rPr>
          <w:t>Table 1 Department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_Toc97918913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3</w:t>
        </w:r>
        <w:r w:rsidR="002A05D5">
          <w:rPr>
            <w:noProof/>
            <w:webHidden/>
          </w:rPr>
          <w:fldChar w:fldCharType="end"/>
        </w:r>
      </w:hyperlink>
    </w:p>
    <w:p w14:paraId="39292F96" w14:textId="4D09CC41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14" w:history="1">
        <w:r w:rsidR="002A05D5" w:rsidRPr="00914C9A">
          <w:rPr>
            <w:rStyle w:val="Hyperlink"/>
            <w:noProof/>
          </w:rPr>
          <w:t>Table 2 Employee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_Toc97918914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3</w:t>
        </w:r>
        <w:r w:rsidR="002A05D5">
          <w:rPr>
            <w:noProof/>
            <w:webHidden/>
          </w:rPr>
          <w:fldChar w:fldCharType="end"/>
        </w:r>
      </w:hyperlink>
    </w:p>
    <w:p w14:paraId="7C13527F" w14:textId="39047B12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15" w:history="1">
        <w:r w:rsidR="002A05D5" w:rsidRPr="00914C9A">
          <w:rPr>
            <w:rStyle w:val="Hyperlink"/>
            <w:noProof/>
          </w:rPr>
          <w:t>Table 3 EmployeeEmail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_Toc97918915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4</w:t>
        </w:r>
        <w:r w:rsidR="002A05D5">
          <w:rPr>
            <w:noProof/>
            <w:webHidden/>
          </w:rPr>
          <w:fldChar w:fldCharType="end"/>
        </w:r>
      </w:hyperlink>
    </w:p>
    <w:p w14:paraId="0C50DD82" w14:textId="1807BC77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16" w:history="1">
        <w:r w:rsidR="002A05D5" w:rsidRPr="00914C9A">
          <w:rPr>
            <w:rStyle w:val="Hyperlink"/>
            <w:noProof/>
          </w:rPr>
          <w:t>Table 4 WorksFor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_Toc97918916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4</w:t>
        </w:r>
        <w:r w:rsidR="002A05D5">
          <w:rPr>
            <w:noProof/>
            <w:webHidden/>
          </w:rPr>
          <w:fldChar w:fldCharType="end"/>
        </w:r>
      </w:hyperlink>
    </w:p>
    <w:p w14:paraId="154E7203" w14:textId="54458153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17" w:history="1">
        <w:r w:rsidR="002A05D5" w:rsidRPr="00914C9A">
          <w:rPr>
            <w:rStyle w:val="Hyperlink"/>
            <w:noProof/>
          </w:rPr>
          <w:t>Table 5 Building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_Toc97918917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4</w:t>
        </w:r>
        <w:r w:rsidR="002A05D5">
          <w:rPr>
            <w:noProof/>
            <w:webHidden/>
          </w:rPr>
          <w:fldChar w:fldCharType="end"/>
        </w:r>
      </w:hyperlink>
    </w:p>
    <w:p w14:paraId="7D788FE3" w14:textId="6D4FB838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18" w:history="1">
        <w:r w:rsidR="002A05D5" w:rsidRPr="00914C9A">
          <w:rPr>
            <w:rStyle w:val="Hyperlink"/>
            <w:noProof/>
          </w:rPr>
          <w:t>Table 6 Room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_Toc97918918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5</w:t>
        </w:r>
        <w:r w:rsidR="002A05D5">
          <w:rPr>
            <w:noProof/>
            <w:webHidden/>
          </w:rPr>
          <w:fldChar w:fldCharType="end"/>
        </w:r>
      </w:hyperlink>
    </w:p>
    <w:p w14:paraId="1534FD84" w14:textId="146561A9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19" w:history="1">
        <w:r w:rsidR="002A05D5" w:rsidRPr="00914C9A">
          <w:rPr>
            <w:rStyle w:val="Hyperlink"/>
            <w:noProof/>
          </w:rPr>
          <w:t>Table 7 RoomPhone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_Toc97918919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5</w:t>
        </w:r>
        <w:r w:rsidR="002A05D5">
          <w:rPr>
            <w:noProof/>
            <w:webHidden/>
          </w:rPr>
          <w:fldChar w:fldCharType="end"/>
        </w:r>
      </w:hyperlink>
    </w:p>
    <w:p w14:paraId="2CEE62C8" w14:textId="5C0F4608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0" w:history="1">
        <w:r w:rsidR="002A05D5" w:rsidRPr="00914C9A">
          <w:rPr>
            <w:rStyle w:val="Hyperlink"/>
            <w:noProof/>
          </w:rPr>
          <w:t>Table 8 RoomAllocation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_Toc97918920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5</w:t>
        </w:r>
        <w:r w:rsidR="002A05D5">
          <w:rPr>
            <w:noProof/>
            <w:webHidden/>
          </w:rPr>
          <w:fldChar w:fldCharType="end"/>
        </w:r>
      </w:hyperlink>
    </w:p>
    <w:p w14:paraId="5050647A" w14:textId="4E1C5E88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1" w:history="1">
        <w:r w:rsidR="002A05D5" w:rsidRPr="00914C9A">
          <w:rPr>
            <w:rStyle w:val="Hyperlink"/>
            <w:noProof/>
          </w:rPr>
          <w:t>Table 9 Measurement Relation, Attributes, Domain, and Primary/Foreign Keys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_Toc97918921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6</w:t>
        </w:r>
        <w:r w:rsidR="002A05D5">
          <w:rPr>
            <w:noProof/>
            <w:webHidden/>
          </w:rPr>
          <w:fldChar w:fldCharType="end"/>
        </w:r>
      </w:hyperlink>
    </w:p>
    <w:p w14:paraId="372B83A6" w14:textId="4DE6D06D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2" w:history="1">
        <w:r w:rsidR="002A05D5" w:rsidRPr="00914C9A">
          <w:rPr>
            <w:rStyle w:val="Hyperlink"/>
            <w:noProof/>
          </w:rPr>
          <w:t>Table 10 Query Result 1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_Toc97918922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8</w:t>
        </w:r>
        <w:r w:rsidR="002A05D5">
          <w:rPr>
            <w:noProof/>
            <w:webHidden/>
          </w:rPr>
          <w:fldChar w:fldCharType="end"/>
        </w:r>
      </w:hyperlink>
    </w:p>
    <w:p w14:paraId="1B663D4A" w14:textId="0DE5018F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3" w:history="1">
        <w:r w:rsidR="002A05D5" w:rsidRPr="00914C9A">
          <w:rPr>
            <w:rStyle w:val="Hyperlink"/>
            <w:noProof/>
          </w:rPr>
          <w:t>Table 11 Query Result 2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_Toc97918923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8</w:t>
        </w:r>
        <w:r w:rsidR="002A05D5">
          <w:rPr>
            <w:noProof/>
            <w:webHidden/>
          </w:rPr>
          <w:fldChar w:fldCharType="end"/>
        </w:r>
      </w:hyperlink>
    </w:p>
    <w:p w14:paraId="3C4A0C63" w14:textId="4055D462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4" w:history="1">
        <w:r w:rsidR="002A05D5" w:rsidRPr="00914C9A">
          <w:rPr>
            <w:rStyle w:val="Hyperlink"/>
            <w:noProof/>
          </w:rPr>
          <w:t>Table 12 Query Result 3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_Toc97918924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8</w:t>
        </w:r>
        <w:r w:rsidR="002A05D5">
          <w:rPr>
            <w:noProof/>
            <w:webHidden/>
          </w:rPr>
          <w:fldChar w:fldCharType="end"/>
        </w:r>
      </w:hyperlink>
    </w:p>
    <w:p w14:paraId="7FC9F6E5" w14:textId="16C3A094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5" w:history="1">
        <w:r w:rsidR="002A05D5" w:rsidRPr="00914C9A">
          <w:rPr>
            <w:rStyle w:val="Hyperlink"/>
            <w:noProof/>
          </w:rPr>
          <w:t>Table 13 Query Result 4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_Toc97918925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9</w:t>
        </w:r>
        <w:r w:rsidR="002A05D5">
          <w:rPr>
            <w:noProof/>
            <w:webHidden/>
          </w:rPr>
          <w:fldChar w:fldCharType="end"/>
        </w:r>
      </w:hyperlink>
    </w:p>
    <w:p w14:paraId="0211B398" w14:textId="54CBAC0F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6" w:history="1">
        <w:r w:rsidR="002A05D5" w:rsidRPr="00914C9A">
          <w:rPr>
            <w:rStyle w:val="Hyperlink"/>
            <w:noProof/>
          </w:rPr>
          <w:t>Table 14 Query Result 5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_Toc97918926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10</w:t>
        </w:r>
        <w:r w:rsidR="002A05D5">
          <w:rPr>
            <w:noProof/>
            <w:webHidden/>
          </w:rPr>
          <w:fldChar w:fldCharType="end"/>
        </w:r>
      </w:hyperlink>
    </w:p>
    <w:p w14:paraId="7C238031" w14:textId="760D0893" w:rsidR="002A05D5" w:rsidRDefault="00086961">
      <w:pPr>
        <w:pStyle w:val="TableofFigures"/>
        <w:tabs>
          <w:tab w:val="right" w:leader="dot" w:pos="9350"/>
        </w:tabs>
        <w:rPr>
          <w:noProof/>
          <w:kern w:val="0"/>
          <w:sz w:val="22"/>
          <w:szCs w:val="22"/>
          <w:lang w:eastAsia="en-US"/>
        </w:rPr>
      </w:pPr>
      <w:hyperlink w:anchor="_Toc97918927" w:history="1">
        <w:r w:rsidR="002A05D5" w:rsidRPr="00914C9A">
          <w:rPr>
            <w:rStyle w:val="Hyperlink"/>
            <w:noProof/>
          </w:rPr>
          <w:t>Table 15 Query Result 6</w:t>
        </w:r>
        <w:r w:rsidR="002A05D5">
          <w:rPr>
            <w:noProof/>
            <w:webHidden/>
          </w:rPr>
          <w:tab/>
        </w:r>
        <w:r w:rsidR="002A05D5">
          <w:rPr>
            <w:noProof/>
            <w:webHidden/>
          </w:rPr>
          <w:fldChar w:fldCharType="begin"/>
        </w:r>
        <w:r w:rsidR="002A05D5">
          <w:rPr>
            <w:noProof/>
            <w:webHidden/>
          </w:rPr>
          <w:instrText xml:space="preserve"> PAGEREF _Toc97918927 \h </w:instrText>
        </w:r>
        <w:r w:rsidR="002A05D5">
          <w:rPr>
            <w:noProof/>
            <w:webHidden/>
          </w:rPr>
        </w:r>
        <w:r w:rsidR="002A05D5">
          <w:rPr>
            <w:noProof/>
            <w:webHidden/>
          </w:rPr>
          <w:fldChar w:fldCharType="separate"/>
        </w:r>
        <w:r w:rsidR="001E2116">
          <w:rPr>
            <w:noProof/>
            <w:webHidden/>
          </w:rPr>
          <w:t>10</w:t>
        </w:r>
        <w:r w:rsidR="002A05D5">
          <w:rPr>
            <w:noProof/>
            <w:webHidden/>
          </w:rPr>
          <w:fldChar w:fldCharType="end"/>
        </w:r>
      </w:hyperlink>
    </w:p>
    <w:p w14:paraId="5F204D8B" w14:textId="78F9DDEC" w:rsidR="00481CB0" w:rsidRPr="00481CB0" w:rsidRDefault="00481CB0" w:rsidP="00481CB0">
      <w:r>
        <w:fldChar w:fldCharType="end"/>
      </w:r>
    </w:p>
    <w:sectPr w:rsidR="00481CB0" w:rsidRPr="00481CB0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6A54" w14:textId="77777777" w:rsidR="00086961" w:rsidRDefault="00086961">
      <w:pPr>
        <w:spacing w:line="240" w:lineRule="auto"/>
      </w:pPr>
      <w:r>
        <w:separator/>
      </w:r>
    </w:p>
    <w:p w14:paraId="16D3E6F8" w14:textId="77777777" w:rsidR="00086961" w:rsidRDefault="00086961"/>
  </w:endnote>
  <w:endnote w:type="continuationSeparator" w:id="0">
    <w:p w14:paraId="5B4125F1" w14:textId="77777777" w:rsidR="00086961" w:rsidRDefault="00086961">
      <w:pPr>
        <w:spacing w:line="240" w:lineRule="auto"/>
      </w:pPr>
      <w:r>
        <w:continuationSeparator/>
      </w:r>
    </w:p>
    <w:p w14:paraId="6D59708E" w14:textId="77777777" w:rsidR="00086961" w:rsidRDefault="00086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325FA" w14:textId="77777777" w:rsidR="00086961" w:rsidRDefault="00086961">
      <w:pPr>
        <w:spacing w:line="240" w:lineRule="auto"/>
      </w:pPr>
      <w:r>
        <w:separator/>
      </w:r>
    </w:p>
    <w:p w14:paraId="25F4F151" w14:textId="77777777" w:rsidR="00086961" w:rsidRDefault="00086961"/>
  </w:footnote>
  <w:footnote w:type="continuationSeparator" w:id="0">
    <w:p w14:paraId="170351E7" w14:textId="77777777" w:rsidR="00086961" w:rsidRDefault="00086961">
      <w:pPr>
        <w:spacing w:line="240" w:lineRule="auto"/>
      </w:pPr>
      <w:r>
        <w:continuationSeparator/>
      </w:r>
    </w:p>
    <w:p w14:paraId="7569B6C0" w14:textId="77777777" w:rsidR="00086961" w:rsidRDefault="000869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29C" w14:textId="7B979087" w:rsidR="00E81978" w:rsidRPr="008A6570" w:rsidRDefault="00086961">
    <w:pPr>
      <w:pStyle w:val="Header"/>
      <w:rPr>
        <w:b/>
        <w:bCs/>
      </w:rPr>
    </w:pPr>
    <w:sdt>
      <w:sdtPr>
        <w:rPr>
          <w:rStyle w:val="Strong"/>
        </w:rPr>
        <w:alias w:val="Running head"/>
        <w:tag w:val=""/>
        <w:id w:val="12739865"/>
        <w:placeholder>
          <w:docPart w:val="D4D39D63CBE4433AB09E9D6B9987C32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94773F">
          <w:rPr>
            <w:rStyle w:val="Strong"/>
          </w:rPr>
          <w:t xml:space="preserve"> </w:t>
        </w:r>
      </w:sdtContent>
    </w:sdt>
    <w:r w:rsidR="005D3A03" w:rsidRPr="008A6570">
      <w:rPr>
        <w:rStyle w:val="Strong"/>
        <w:b/>
        <w:bCs/>
      </w:rPr>
      <w:ptab w:relativeTo="margin" w:alignment="right" w:leader="none"/>
    </w:r>
    <w:r w:rsidR="005D3A03" w:rsidRPr="008A6570">
      <w:rPr>
        <w:rStyle w:val="Strong"/>
        <w:b/>
        <w:bCs/>
      </w:rPr>
      <w:fldChar w:fldCharType="begin"/>
    </w:r>
    <w:r w:rsidR="005D3A03" w:rsidRPr="008A6570">
      <w:rPr>
        <w:rStyle w:val="Strong"/>
        <w:b/>
        <w:bCs/>
      </w:rPr>
      <w:instrText xml:space="preserve"> PAGE   \* MERGEFORMAT </w:instrText>
    </w:r>
    <w:r w:rsidR="005D3A03" w:rsidRPr="008A6570">
      <w:rPr>
        <w:rStyle w:val="Strong"/>
        <w:b/>
        <w:bCs/>
      </w:rPr>
      <w:fldChar w:fldCharType="separate"/>
    </w:r>
    <w:r w:rsidR="000D3F41" w:rsidRPr="008A6570">
      <w:rPr>
        <w:rStyle w:val="Strong"/>
        <w:b/>
        <w:bCs/>
        <w:noProof/>
      </w:rPr>
      <w:t>8</w:t>
    </w:r>
    <w:r w:rsidR="005D3A03" w:rsidRPr="008A6570">
      <w:rPr>
        <w:rStyle w:val="Strong"/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20B21" w14:textId="777777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LAwsjCzsLAwNDRU0lEKTi0uzszPAykwrgUAyTrSDiwAAAA="/>
  </w:docVars>
  <w:rsids>
    <w:rsidRoot w:val="001E3B38"/>
    <w:rsid w:val="00041436"/>
    <w:rsid w:val="00066544"/>
    <w:rsid w:val="00086961"/>
    <w:rsid w:val="000D3F41"/>
    <w:rsid w:val="00111ED3"/>
    <w:rsid w:val="001713BE"/>
    <w:rsid w:val="001E2116"/>
    <w:rsid w:val="001E3B38"/>
    <w:rsid w:val="00210DBB"/>
    <w:rsid w:val="0023449A"/>
    <w:rsid w:val="00266B0E"/>
    <w:rsid w:val="002A05D5"/>
    <w:rsid w:val="002B1D1F"/>
    <w:rsid w:val="00355DCA"/>
    <w:rsid w:val="003C1B66"/>
    <w:rsid w:val="003C20D3"/>
    <w:rsid w:val="00481CB0"/>
    <w:rsid w:val="004D2FD5"/>
    <w:rsid w:val="004E55E5"/>
    <w:rsid w:val="00551A02"/>
    <w:rsid w:val="005534FA"/>
    <w:rsid w:val="005D3A03"/>
    <w:rsid w:val="006374A2"/>
    <w:rsid w:val="0069426C"/>
    <w:rsid w:val="006A7FCB"/>
    <w:rsid w:val="006C59D2"/>
    <w:rsid w:val="00716813"/>
    <w:rsid w:val="007E6DB7"/>
    <w:rsid w:val="008002C0"/>
    <w:rsid w:val="00820B6F"/>
    <w:rsid w:val="00832A5F"/>
    <w:rsid w:val="008A6570"/>
    <w:rsid w:val="008C5323"/>
    <w:rsid w:val="009117A2"/>
    <w:rsid w:val="009424F3"/>
    <w:rsid w:val="0094773F"/>
    <w:rsid w:val="00980F7E"/>
    <w:rsid w:val="009A6A3B"/>
    <w:rsid w:val="009E05AE"/>
    <w:rsid w:val="00AA50F0"/>
    <w:rsid w:val="00AE40D3"/>
    <w:rsid w:val="00B308EC"/>
    <w:rsid w:val="00B41465"/>
    <w:rsid w:val="00B823AA"/>
    <w:rsid w:val="00BA45DB"/>
    <w:rsid w:val="00BC0C35"/>
    <w:rsid w:val="00BE439E"/>
    <w:rsid w:val="00BF4184"/>
    <w:rsid w:val="00C0601E"/>
    <w:rsid w:val="00C31D30"/>
    <w:rsid w:val="00CD37BA"/>
    <w:rsid w:val="00CD6E39"/>
    <w:rsid w:val="00CF2E8F"/>
    <w:rsid w:val="00CF6E91"/>
    <w:rsid w:val="00D11C53"/>
    <w:rsid w:val="00D85B68"/>
    <w:rsid w:val="00E52FB4"/>
    <w:rsid w:val="00E6004D"/>
    <w:rsid w:val="00E81978"/>
    <w:rsid w:val="00F379B7"/>
    <w:rsid w:val="00F525FA"/>
    <w:rsid w:val="00F67A3E"/>
    <w:rsid w:val="00F81149"/>
    <w:rsid w:val="00FB177B"/>
    <w:rsid w:val="00FF2002"/>
    <w:rsid w:val="00F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E921"/>
  <w15:chartTrackingRefBased/>
  <w15:docId w15:val="{B2AC6F76-B31C-4701-803F-B092739C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B1D1F"/>
    <w:pPr>
      <w:spacing w:after="200" w:line="240" w:lineRule="auto"/>
      <w:ind w:firstLine="0"/>
      <w:jc w:val="center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rsid w:val="00716813"/>
    <w:pPr>
      <w:keepNext/>
      <w:keepLines/>
      <w:suppressLineNumbers/>
      <w:suppressAutoHyphens/>
      <w:spacing w:line="240" w:lineRule="auto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81CB0"/>
    <w:rPr>
      <w:color w:val="5F5F5F" w:themeColor="hyperlink"/>
      <w:u w:val="single"/>
    </w:rPr>
  </w:style>
  <w:style w:type="paragraph" w:customStyle="1" w:styleId="Code">
    <w:name w:val="Code"/>
    <w:basedOn w:val="Normal"/>
    <w:qFormat/>
    <w:rsid w:val="009424F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000000" w:themeColor="text1" w:fill="auto"/>
      <w:spacing w:before="120" w:after="120" w:line="240" w:lineRule="auto"/>
      <w:ind w:firstLine="0"/>
    </w:pPr>
    <w:rPr>
      <w:rFonts w:ascii="Cascadia Code" w:hAnsi="Cascadia Code"/>
      <w:noProof/>
      <w:spacing w:val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oswam\OneDrive%20-%20George%20Mason%20University%20-%20O365%20Production\Actually%20the%20files%20I%20care%20about\MS-DAEN\Guides\Copy%20(1)APA%20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4F2F004BA149CD87A2453C13507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957A-1296-4596-97FD-C44F4935CADC}"/>
      </w:docPartPr>
      <w:docPartBody>
        <w:p w:rsidR="00DC4047" w:rsidRDefault="00607142">
          <w:pPr>
            <w:pStyle w:val="ED4F2F004BA149CD87A2453C13507021"/>
          </w:pPr>
          <w:r>
            <w:t>[Title Here, up to 12 Words, on One to Two Lines]</w:t>
          </w:r>
        </w:p>
      </w:docPartBody>
    </w:docPart>
    <w:docPart>
      <w:docPartPr>
        <w:name w:val="8E72422BAC8C472DAEA95193E0D24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31991-4606-45A3-8BD4-E942F1D61A84}"/>
      </w:docPartPr>
      <w:docPartBody>
        <w:p w:rsidR="00DC4047" w:rsidRDefault="00607142">
          <w:pPr>
            <w:pStyle w:val="8E72422BAC8C472DAEA95193E0D245C3"/>
          </w:pPr>
          <w:r>
            <w:t>[Title Here, up to 12 Words, on One to Two Lines]</w:t>
          </w:r>
        </w:p>
      </w:docPartBody>
    </w:docPart>
    <w:docPart>
      <w:docPartPr>
        <w:name w:val="D4D39D63CBE4433AB09E9D6B9987C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E6E9-C5D7-48B4-9DEE-B3E3C6D0B5CF}"/>
      </w:docPartPr>
      <w:docPartBody>
        <w:p w:rsidR="00DC4047" w:rsidRDefault="00607142">
          <w:pPr>
            <w:pStyle w:val="D4D39D63CBE4433AB09E9D6B9987C32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47"/>
    <w:rsid w:val="003F7DAF"/>
    <w:rsid w:val="00607142"/>
    <w:rsid w:val="00DC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4F2F004BA149CD87A2453C13507021">
    <w:name w:val="ED4F2F004BA149CD87A2453C13507021"/>
  </w:style>
  <w:style w:type="paragraph" w:customStyle="1" w:styleId="8E72422BAC8C472DAEA95193E0D245C3">
    <w:name w:val="8E72422BAC8C472DAEA95193E0D245C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D4D39D63CBE4433AB09E9D6B9987C32C">
    <w:name w:val="D4D39D63CBE4433AB09E9D6B9987C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(1)APA 7.dotx</Template>
  <TotalTime>34</TotalTime>
  <Pages>11</Pages>
  <Words>899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Understanding and Using Data Types</vt:lpstr>
      <vt:lpstr>&lt;CS-504 Project - 1&gt;</vt:lpstr>
      <vt:lpstr>EER Diagram</vt:lpstr>
      <vt:lpstr>Relational Schema</vt:lpstr>
      <vt:lpstr>    Department</vt:lpstr>
      <vt:lpstr>    Employee</vt:lpstr>
      <vt:lpstr>    EmployeeEmail</vt:lpstr>
      <vt:lpstr>    WorksFor</vt:lpstr>
      <vt:lpstr>    Building</vt:lpstr>
      <vt:lpstr>    Room</vt:lpstr>
      <vt:lpstr>    RoomPhone</vt:lpstr>
      <vt:lpstr>    RoomAllocation</vt:lpstr>
      <vt:lpstr>    Measurement</vt:lpstr>
      <vt:lpstr>Relational Mapping Diagram</vt:lpstr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CS-504 Project - 1</dc:title>
  <dc:subject/>
  <dc:creator>sgoswam</dc:creator>
  <cp:keywords/>
  <dc:description/>
  <cp:lastModifiedBy>Sagar Deepakgiri Goswami</cp:lastModifiedBy>
  <cp:revision>22</cp:revision>
  <cp:lastPrinted>2022-03-12T00:58:00Z</cp:lastPrinted>
  <dcterms:created xsi:type="dcterms:W3CDTF">2022-03-11T22:54:00Z</dcterms:created>
  <dcterms:modified xsi:type="dcterms:W3CDTF">2022-03-12T00:58:00Z</dcterms:modified>
</cp:coreProperties>
</file>